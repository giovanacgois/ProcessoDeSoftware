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2E29" w14:textId="77777777" w:rsidR="00C93DA9" w:rsidRPr="000475BE" w:rsidRDefault="00C93DA9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</w:p>
    <w:p w14:paraId="7EACC357" w14:textId="77777777" w:rsidR="00C93DA9" w:rsidRPr="000475BE" w:rsidRDefault="00147EC6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  <w:r w:rsidRPr="000475BE">
        <w:rPr>
          <w:rFonts w:ascii="Century Gothic" w:hAnsi="Century Gothic"/>
          <w:b/>
          <w:smallCaps/>
          <w:noProof/>
          <w:color w:val="FFFFFF" w:themeColor="background1"/>
          <w:sz w:val="28"/>
        </w:rPr>
        <w:drawing>
          <wp:anchor distT="0" distB="0" distL="114300" distR="114300" simplePos="0" relativeHeight="251668480" behindDoc="0" locked="0" layoutInCell="1" allowOverlap="1" wp14:anchorId="31AFE966" wp14:editId="4499BDA1">
            <wp:simplePos x="0" y="0"/>
            <wp:positionH relativeFrom="margin">
              <wp:align>left</wp:align>
            </wp:positionH>
            <wp:positionV relativeFrom="paragraph">
              <wp:posOffset>63155</wp:posOffset>
            </wp:positionV>
            <wp:extent cx="2949683" cy="1172152"/>
            <wp:effectExtent l="0" t="0" r="3175" b="9525"/>
            <wp:wrapNone/>
            <wp:docPr id="6" name="Imagem 6" descr="C:\Users\giova\Downloads\LOGO UTFPR 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\Downloads\LOGO UTFPR TRANSPAR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83" cy="117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EE8E6" w14:textId="77777777" w:rsidR="00C93DA9" w:rsidRPr="000475BE" w:rsidRDefault="00C93DA9" w:rsidP="00C70543">
      <w:pPr>
        <w:spacing w:beforeLines="20" w:before="48" w:afterLines="20" w:after="48"/>
        <w:rPr>
          <w:rFonts w:ascii="Century Gothic" w:hAnsi="Century Gothic"/>
          <w:noProof/>
          <w:lang w:eastAsia="pt-BR"/>
        </w:rPr>
      </w:pPr>
    </w:p>
    <w:p w14:paraId="50C9A8FA" w14:textId="77777777" w:rsidR="00C93DA9" w:rsidRPr="000475BE" w:rsidRDefault="00C93DA9" w:rsidP="00C70543">
      <w:pPr>
        <w:spacing w:beforeLines="20" w:before="48" w:afterLines="20" w:after="48"/>
        <w:ind w:firstLine="708"/>
        <w:rPr>
          <w:rFonts w:ascii="Century Gothic" w:hAnsi="Century Gothic" w:cs="Arial"/>
          <w:b/>
          <w:color w:val="244061" w:themeColor="accent1" w:themeShade="80"/>
          <w:sz w:val="24"/>
          <w:szCs w:val="24"/>
        </w:rPr>
      </w:pPr>
    </w:p>
    <w:p w14:paraId="63646E76" w14:textId="77777777" w:rsidR="00262540" w:rsidRPr="000475BE" w:rsidRDefault="00552FEE" w:rsidP="00C70543">
      <w:pPr>
        <w:spacing w:beforeLines="20" w:before="48" w:afterLines="20" w:after="48"/>
        <w:rPr>
          <w:rFonts w:ascii="Century Gothic" w:hAnsi="Century Gothic"/>
        </w:rPr>
      </w:pPr>
      <w:r w:rsidRPr="000475BE">
        <w:rPr>
          <w:rFonts w:ascii="Century Gothic" w:hAnsi="Century Gothic"/>
        </w:rPr>
        <w:tab/>
      </w:r>
    </w:p>
    <w:sdt>
      <w:sdtPr>
        <w:rPr>
          <w:rFonts w:ascii="Century Gothic" w:hAnsi="Century Gothic"/>
        </w:rPr>
        <w:id w:val="1278036824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1EEE976F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</w:rPr>
          </w:pPr>
        </w:p>
        <w:p w14:paraId="085CD0B5" w14:textId="77777777" w:rsidR="00647C3F" w:rsidRDefault="00647C3F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6B7129E7" w14:textId="669FCC4D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  <w:proofErr w:type="gramStart"/>
          <w:r w:rsidRPr="000475BE">
            <w:rPr>
              <w:rFonts w:ascii="Century Gothic" w:hAnsi="Century Gothic"/>
              <w:sz w:val="24"/>
              <w:szCs w:val="24"/>
            </w:rPr>
            <w:t>Pós Graduação</w:t>
          </w:r>
          <w:proofErr w:type="gramEnd"/>
          <w:r w:rsidRPr="000475BE">
            <w:rPr>
              <w:rFonts w:ascii="Century Gothic" w:hAnsi="Century Gothic"/>
              <w:sz w:val="24"/>
              <w:szCs w:val="24"/>
            </w:rPr>
            <w:t xml:space="preserve"> MBA em Engenharia de Software</w:t>
          </w:r>
          <w:r w:rsidR="00647C3F">
            <w:rPr>
              <w:rFonts w:ascii="Century Gothic" w:hAnsi="Century Gothic"/>
              <w:sz w:val="24"/>
              <w:szCs w:val="24"/>
            </w:rPr>
            <w:br/>
          </w:r>
          <w:r w:rsidRPr="000475BE">
            <w:rPr>
              <w:rFonts w:ascii="Century Gothic" w:hAnsi="Century Gothic"/>
              <w:sz w:val="24"/>
              <w:szCs w:val="24"/>
            </w:rPr>
            <w:t>Avaliação e Melhoria de Processo de Software</w:t>
          </w:r>
          <w:r w:rsidR="00647C3F">
            <w:rPr>
              <w:rFonts w:ascii="Century Gothic" w:hAnsi="Century Gothic"/>
              <w:sz w:val="24"/>
              <w:szCs w:val="24"/>
            </w:rPr>
            <w:br/>
            <w:t xml:space="preserve">Prof. Dr. Alexandre </w:t>
          </w:r>
          <w:proofErr w:type="spellStart"/>
          <w:r w:rsidR="00647C3F">
            <w:rPr>
              <w:rFonts w:ascii="Century Gothic" w:hAnsi="Century Gothic"/>
              <w:sz w:val="24"/>
              <w:szCs w:val="24"/>
            </w:rPr>
            <w:t>L’Erario</w:t>
          </w:r>
          <w:proofErr w:type="spellEnd"/>
        </w:p>
        <w:p w14:paraId="6F61800C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A7A3364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122D84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68DE8C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B2E602D" w14:textId="77777777" w:rsidR="00147EC6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sz w:val="24"/>
              <w:szCs w:val="24"/>
            </w:rPr>
          </w:pPr>
        </w:p>
        <w:p w14:paraId="0D2C647C" w14:textId="77777777" w:rsidR="00AC7E4C" w:rsidRPr="000475BE" w:rsidRDefault="00147EC6" w:rsidP="00C70543">
          <w:pPr>
            <w:spacing w:beforeLines="20" w:before="48" w:afterLines="20" w:after="48"/>
            <w:rPr>
              <w:rFonts w:ascii="Century Gothic" w:hAnsi="Century Gothic"/>
              <w:b/>
              <w:sz w:val="28"/>
              <w:szCs w:val="24"/>
            </w:rPr>
          </w:pPr>
          <w:r w:rsidRPr="000475BE">
            <w:rPr>
              <w:rFonts w:ascii="Century Gothic" w:hAnsi="Century Gothic"/>
              <w:b/>
              <w:sz w:val="28"/>
              <w:szCs w:val="24"/>
            </w:rPr>
            <w:t>Giovana Carolina de Gois</w:t>
          </w:r>
          <w:r w:rsidRPr="000475BE">
            <w:rPr>
              <w:rFonts w:ascii="Century Gothic" w:hAnsi="Century Gothic"/>
              <w:b/>
              <w:sz w:val="28"/>
              <w:szCs w:val="24"/>
            </w:rPr>
            <w:br/>
          </w:r>
          <w:r w:rsidRPr="000475BE">
            <w:rPr>
              <w:rFonts w:ascii="Century Gothic" w:hAnsi="Century Gothic"/>
              <w:sz w:val="28"/>
              <w:szCs w:val="24"/>
            </w:rPr>
            <w:t>RA: 1509438</w:t>
          </w:r>
        </w:p>
        <w:p w14:paraId="7B179D1E" w14:textId="77777777" w:rsidR="00A13F79" w:rsidRPr="000475BE" w:rsidRDefault="004548B8" w:rsidP="00C70543">
          <w:pPr>
            <w:spacing w:beforeLines="20" w:before="48" w:afterLines="20" w:after="48"/>
            <w:rPr>
              <w:rFonts w:ascii="Century Gothic" w:hAnsi="Century Gothic"/>
            </w:rPr>
          </w:pPr>
          <w:r w:rsidRPr="000475BE">
            <w:rPr>
              <w:rFonts w:ascii="Century Gothic" w:hAnsi="Century Gothic"/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27261D4" wp14:editId="491FC87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1965" cy="10688955"/>
                    <wp:effectExtent l="0" t="0" r="4445" b="13335"/>
                    <wp:wrapNone/>
                    <wp:docPr id="5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1965" cy="1068895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8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1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7C9439" w14:textId="77777777" w:rsidR="00552FEE" w:rsidRDefault="00552FEE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9D3985" w14:textId="77777777" w:rsidR="00147EC6" w:rsidRPr="00147EC6" w:rsidRDefault="00147EC6" w:rsidP="00C30DF7">
                                  <w:pPr>
                                    <w:pStyle w:val="SemEspaamento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</w:pPr>
                                  <w:r w:rsidRPr="00147EC6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  <w:szCs w:val="56"/>
                                    </w:rPr>
                                    <w:t>Cornélio Procópio – PR</w:t>
                                  </w:r>
                                </w:p>
                                <w:p w14:paraId="05B47212" w14:textId="77777777" w:rsidR="00552FEE" w:rsidRPr="00AC7E4C" w:rsidRDefault="00AC7E4C" w:rsidP="00964575">
                                  <w:pPr>
                                    <w:pStyle w:val="SemEspaamento"/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AC7E4C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10/2018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7261D4" id="Group 12" o:spid="_x0000_s1026" style="position:absolute;margin-left:186.75pt;margin-top:0;width:237.95pt;height:841.6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" o:allowincell="f">
                    <v:group id="Group 1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tangle 1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" fillcolor="#ffc000" stroked="f" strokecolor="#d8d8d8 [2732]"/>
                      <v:rect id="Rectangle 1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" fillcolor="#a5a5a5 [2092]" strokecolor="white [3212]" strokeweight="1pt">
                        <v:shadow color="#d8d8d8 [2732]" offset="3pt,3pt"/>
                      </v:rect>
                    </v:group>
                    <v:rect id="Rectangle 1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0D7C9439" w14:textId="77777777" w:rsidR="00552FEE" w:rsidRDefault="00552FEE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14:paraId="179D3985" w14:textId="77777777" w:rsidR="00147EC6" w:rsidRPr="00147EC6" w:rsidRDefault="00147EC6" w:rsidP="00C30DF7">
                            <w:pPr>
                              <w:pStyle w:val="SemEspaamento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56"/>
                              </w:rPr>
                            </w:pPr>
                            <w:r w:rsidRPr="00147EC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56"/>
                              </w:rPr>
                              <w:t>Cornélio Procópio – PR</w:t>
                            </w:r>
                          </w:p>
                          <w:p w14:paraId="05B47212" w14:textId="77777777" w:rsidR="00552FEE" w:rsidRPr="00AC7E4C" w:rsidRDefault="00AC7E4C" w:rsidP="00964575">
                            <w:pPr>
                              <w:pStyle w:val="SemEspaamento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C7E4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10/2018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3F39151" w14:textId="77777777" w:rsidR="00C93DA9" w:rsidRPr="000475BE" w:rsidRDefault="00AC7E4C" w:rsidP="00C70543">
          <w:pPr>
            <w:pStyle w:val="SemEspaamento"/>
            <w:spacing w:beforeLines="20" w:before="48" w:afterLines="20" w:after="48" w:line="360" w:lineRule="auto"/>
            <w:rPr>
              <w:rFonts w:ascii="Century Gothic" w:hAnsi="Century Gothic"/>
              <w:b/>
              <w:sz w:val="28"/>
              <w:szCs w:val="28"/>
            </w:rPr>
          </w:pPr>
          <w:r w:rsidRPr="000475BE">
            <w:rPr>
              <w:rFonts w:ascii="Century Gothic" w:hAnsi="Century Gothic"/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359B3B9" wp14:editId="0350B92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6584200</wp:posOffset>
                    </wp:positionV>
                    <wp:extent cx="6781800" cy="1176020"/>
                    <wp:effectExtent l="0" t="0" r="15240" b="27940"/>
                    <wp:wrapNone/>
                    <wp:docPr id="32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1176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txbx>
                            <w:txbxContent>
                              <w:p w14:paraId="0B0FF1B1" w14:textId="77777777" w:rsidR="00552FEE" w:rsidRPr="00AC7E4C" w:rsidRDefault="00CC6AB3" w:rsidP="009D481A">
                                <w:pPr>
                                  <w:pStyle w:val="SemEspaamento"/>
                                  <w:rPr>
                                    <w:rFonts w:ascii="Century Gothic" w:eastAsiaTheme="majorEastAsia" w:hAnsi="Century Gothic" w:cstheme="majorBidi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theme="majorBidi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Título"/>
                                    <w:id w:val="-23231471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024A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Templates</w:t>
                                    </w:r>
                                    <w:proofErr w:type="spellEnd"/>
                                    <w:r w:rsidR="00A6466B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0532CF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para</w:t>
                                    </w:r>
                                    <w:r w:rsidR="00A6466B" w:rsidRPr="00AC7E4C">
                                      <w:rPr>
                                        <w:rFonts w:ascii="Century Gothic" w:eastAsiaTheme="majorEastAsia" w:hAnsi="Century Gothic" w:cstheme="majorBidi"/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Documentação de Processo</w:t>
                                    </w:r>
                                  </w:sdtContent>
                                </w:sdt>
                              </w:p>
                              <w:p w14:paraId="7DB7CEA4" w14:textId="77777777" w:rsidR="00AC7E4C" w:rsidRPr="00AC7E4C" w:rsidRDefault="00AC7E4C" w:rsidP="009D481A">
                                <w:pPr>
                                  <w:pStyle w:val="SemEspaamento"/>
                                  <w:rPr>
                                    <w:rFonts w:ascii="Century Gothic" w:eastAsiaTheme="majorEastAsia" w:hAnsi="Century Gothic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AC7E4C">
                                  <w:rPr>
                                    <w:rFonts w:ascii="Century Gothic" w:eastAsiaTheme="majorEastAsia" w:hAnsi="Century Gothic" w:cstheme="maj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Desenvolvimento de Websites Profissionais e Comerciais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359B3B9" id="Rectangle 18" o:spid="_x0000_s1032" style="position:absolute;margin-left:0;margin-top:518.45pt;width:534pt;height:92.6pt;z-index:2516623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" o:allowincell="f" fillcolor="#404040 [2429]" strokecolor="white [3212]" strokeweight="1pt">
                    <v:textbox style="mso-fit-shape-to-text:t" inset="14.4pt,,14.4pt">
                      <w:txbxContent>
                        <w:p w14:paraId="0B0FF1B1" w14:textId="77777777" w:rsidR="00552FEE" w:rsidRPr="00AC7E4C" w:rsidRDefault="00CC6AB3" w:rsidP="009D481A">
                          <w:pPr>
                            <w:pStyle w:val="SemEspaamento"/>
                            <w:rPr>
                              <w:rFonts w:ascii="Century Gothic" w:eastAsiaTheme="majorEastAsia" w:hAnsi="Century Gothic" w:cstheme="majorBidi"/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theme="majorBidi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Título"/>
                              <w:id w:val="-23231471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024A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Templates</w:t>
                              </w:r>
                              <w:proofErr w:type="spellEnd"/>
                              <w:r w:rsidR="00A6466B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0532CF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para</w:t>
                              </w:r>
                              <w:r w:rsidR="00A6466B" w:rsidRPr="00AC7E4C">
                                <w:rPr>
                                  <w:rFonts w:ascii="Century Gothic" w:eastAsiaTheme="majorEastAsia" w:hAnsi="Century Gothic" w:cstheme="majorBidi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Documentação de Processo</w:t>
                              </w:r>
                            </w:sdtContent>
                          </w:sdt>
                        </w:p>
                        <w:p w14:paraId="7DB7CEA4" w14:textId="77777777" w:rsidR="00AC7E4C" w:rsidRPr="00AC7E4C" w:rsidRDefault="00AC7E4C" w:rsidP="009D481A">
                          <w:pPr>
                            <w:pStyle w:val="SemEspaamento"/>
                            <w:rPr>
                              <w:rFonts w:ascii="Century Gothic" w:eastAsiaTheme="majorEastAsia" w:hAnsi="Century Gothic" w:cstheme="majorBidi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C7E4C">
                            <w:rPr>
                              <w:rFonts w:ascii="Century Gothic" w:eastAsiaTheme="majorEastAsia" w:hAnsi="Century Gothic" w:cstheme="majorBidi"/>
                              <w:color w:val="FFFFFF" w:themeColor="background1"/>
                              <w:sz w:val="36"/>
                              <w:szCs w:val="36"/>
                            </w:rPr>
                            <w:t>Desenvolvimento de Websites Profissionais e Comerciais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13F79" w:rsidRPr="000475BE">
            <w:rPr>
              <w:rFonts w:ascii="Century Gothic" w:hAnsi="Century Gothic"/>
              <w:b/>
              <w:sz w:val="28"/>
              <w:szCs w:val="28"/>
            </w:rPr>
            <w:br w:type="page"/>
          </w:r>
        </w:p>
        <w:sdt>
          <w:sdtPr>
            <w:rPr>
              <w:rFonts w:eastAsia="Calibri" w:cs="Times New Roman"/>
              <w:sz w:val="22"/>
              <w:szCs w:val="22"/>
            </w:rPr>
            <w:id w:val="888770728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</w:rPr>
          </w:sdtEndPr>
          <w:sdtContent>
            <w:p w14:paraId="421AAF5C" w14:textId="77777777" w:rsidR="003C7437" w:rsidRPr="000475BE" w:rsidRDefault="003C7437" w:rsidP="00F8515E">
              <w:pPr>
                <w:pStyle w:val="CabealhodoSumrio"/>
              </w:pPr>
              <w:r w:rsidRPr="000475BE">
                <w:t>Sumário</w:t>
              </w:r>
            </w:p>
            <w:p w14:paraId="45EEC005" w14:textId="4DC9C888" w:rsidR="00B65847" w:rsidRPr="00647C3F" w:rsidRDefault="003C743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r w:rsidRPr="00647C3F">
                <w:rPr>
                  <w:rFonts w:ascii="Century Gothic" w:hAnsi="Century Gothic"/>
                  <w:b/>
                  <w:bCs/>
                </w:rPr>
                <w:fldChar w:fldCharType="begin"/>
              </w:r>
              <w:r w:rsidRPr="00647C3F">
                <w:rPr>
                  <w:rFonts w:ascii="Century Gothic" w:hAnsi="Century Gothic"/>
                  <w:b/>
                  <w:bCs/>
                </w:rPr>
                <w:instrText xml:space="preserve"> TOC \o "1-3" \h \z \u </w:instrText>
              </w:r>
              <w:r w:rsidRPr="00647C3F">
                <w:rPr>
                  <w:rFonts w:ascii="Century Gothic" w:hAnsi="Century Gothic"/>
                  <w:b/>
                  <w:bCs/>
                </w:rPr>
                <w:fldChar w:fldCharType="separate"/>
              </w:r>
              <w:hyperlink w:anchor="_Toc527448944" w:history="1">
                <w:r w:rsidR="00B65847" w:rsidRPr="00647C3F">
                  <w:rPr>
                    <w:rStyle w:val="Hyperlink"/>
                    <w:rFonts w:ascii="Century Gothic" w:hAnsi="Century Gothic"/>
                    <w:noProof/>
                  </w:rPr>
                  <w:t>Introdução</w:t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_Toc527448944 \h </w:instrText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="00B65847"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734960EC" w14:textId="70F53D6E" w:rsidR="00B65847" w:rsidRPr="00647C3F" w:rsidRDefault="00B6584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48945" w:history="1">
                <w:r w:rsidRPr="00647C3F">
                  <w:rPr>
                    <w:rStyle w:val="Hyperlink"/>
                    <w:rFonts w:ascii="Century Gothic" w:hAnsi="Century Gothic"/>
                    <w:noProof/>
                  </w:rPr>
                  <w:t>Abordagem Inicial –  Briefing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_Toc527448945 \h </w:instrTex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4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61182728" w14:textId="124661F1" w:rsidR="00B65847" w:rsidRPr="00647C3F" w:rsidRDefault="00B6584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48946" w:history="1">
                <w:r w:rsidRPr="00647C3F">
                  <w:rPr>
                    <w:rStyle w:val="Hyperlink"/>
                    <w:rFonts w:ascii="Century Gothic" w:hAnsi="Century Gothic"/>
                    <w:noProof/>
                  </w:rPr>
                  <w:t>Relatório de Levantamento de Requisitos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_Toc527448946 \h </w:instrTex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5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76A3193F" w14:textId="6B2477E4" w:rsidR="00B65847" w:rsidRPr="00647C3F" w:rsidRDefault="00B6584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48947" w:history="1">
                <w:r w:rsidRPr="00647C3F">
                  <w:rPr>
                    <w:rStyle w:val="Hyperlink"/>
                    <w:rFonts w:ascii="Century Gothic" w:hAnsi="Century Gothic"/>
                    <w:noProof/>
                  </w:rPr>
                  <w:t>Product Backlog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_Toc527448947 \h </w:instrTex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6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6A0C7F6B" w14:textId="4CF89624" w:rsidR="00B65847" w:rsidRPr="00647C3F" w:rsidRDefault="00B6584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48948" w:history="1">
                <w:r w:rsidRPr="00647C3F">
                  <w:rPr>
                    <w:rStyle w:val="Hyperlink"/>
                    <w:rFonts w:ascii="Century Gothic" w:hAnsi="Century Gothic"/>
                    <w:noProof/>
                  </w:rPr>
                  <w:t>Documento de Especificação do Projeto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_Toc527448948 \h </w:instrTex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7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7C811DAF" w14:textId="08FE31DF" w:rsidR="00B65847" w:rsidRPr="00647C3F" w:rsidRDefault="00B65847">
              <w:pPr>
                <w:pStyle w:val="Sumrio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t-BR"/>
                </w:rPr>
              </w:pPr>
              <w:hyperlink w:anchor="_Toc527448949" w:history="1">
                <w:r w:rsidRPr="00647C3F">
                  <w:rPr>
                    <w:rStyle w:val="Hyperlink"/>
                    <w:rFonts w:ascii="Century Gothic" w:hAnsi="Century Gothic"/>
                    <w:noProof/>
                  </w:rPr>
                  <w:t>Relatório de Acompanhamento, Entrega e Feedback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instrText xml:space="preserve"> PAGEREF _Toc527448949 \h </w:instrTex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502A05">
                  <w:rPr>
                    <w:rFonts w:ascii="Century Gothic" w:hAnsi="Century Gothic"/>
                    <w:noProof/>
                    <w:webHidden/>
                  </w:rPr>
                  <w:t>9</w:t>
                </w:r>
                <w:r w:rsidRPr="00647C3F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14:paraId="219BF364" w14:textId="1214E054" w:rsidR="003C7437" w:rsidRPr="000475BE" w:rsidRDefault="003C7437">
              <w:pPr>
                <w:rPr>
                  <w:rFonts w:ascii="Century Gothic" w:hAnsi="Century Gothic"/>
                </w:rPr>
              </w:pPr>
              <w:r w:rsidRPr="00647C3F">
                <w:rPr>
                  <w:rFonts w:ascii="Century Gothic" w:hAnsi="Century Gothic"/>
                  <w:b/>
                  <w:bCs/>
                </w:rPr>
                <w:fldChar w:fldCharType="end"/>
              </w:r>
            </w:p>
          </w:sdtContent>
        </w:sdt>
        <w:p w14:paraId="76D50FC1" w14:textId="77777777" w:rsidR="00327242" w:rsidRDefault="00CC6AB3" w:rsidP="00536EC7">
          <w:pPr>
            <w:pStyle w:val="SemEspaamento"/>
            <w:tabs>
              <w:tab w:val="left" w:pos="4395"/>
            </w:tabs>
            <w:spacing w:beforeLines="20" w:before="48" w:afterLines="20" w:after="48" w:line="360" w:lineRule="auto"/>
            <w:rPr>
              <w:rFonts w:ascii="Century Gothic" w:hAnsi="Century Gothic"/>
              <w:b/>
              <w:sz w:val="28"/>
              <w:szCs w:val="28"/>
            </w:rPr>
          </w:pPr>
        </w:p>
      </w:sdtContent>
    </w:sdt>
    <w:p w14:paraId="02A6A4B2" w14:textId="790D13BB" w:rsidR="00B65847" w:rsidRDefault="00B65847" w:rsidP="00B65847">
      <w:pPr>
        <w:pStyle w:val="Ttulo1"/>
        <w:tabs>
          <w:tab w:val="left" w:pos="2471"/>
        </w:tabs>
      </w:pPr>
      <w:r>
        <w:tab/>
      </w:r>
    </w:p>
    <w:p w14:paraId="0D838166" w14:textId="3B5CFAC4" w:rsidR="00B65847" w:rsidRPr="00B65847" w:rsidRDefault="00B65847" w:rsidP="00B65847">
      <w:pPr>
        <w:tabs>
          <w:tab w:val="left" w:pos="2471"/>
        </w:tabs>
        <w:sectPr w:rsidR="00B65847" w:rsidRPr="00B65847" w:rsidSect="00FC0201">
          <w:headerReference w:type="default" r:id="rId10"/>
          <w:pgSz w:w="11907" w:h="16839" w:code="9"/>
          <w:pgMar w:top="1134" w:right="1134" w:bottom="567" w:left="1134" w:header="708" w:footer="708" w:gutter="0"/>
          <w:cols w:space="720"/>
          <w:docGrid w:linePitch="299"/>
        </w:sectPr>
      </w:pPr>
      <w:r>
        <w:tab/>
      </w:r>
    </w:p>
    <w:p w14:paraId="31A0E2DE" w14:textId="2FC757E4" w:rsidR="00F8515E" w:rsidRPr="00C75A68" w:rsidRDefault="00F266CC" w:rsidP="00C75A68">
      <w:pPr>
        <w:pStyle w:val="Ttulo1"/>
      </w:pPr>
      <w:bookmarkStart w:id="0" w:name="_Toc527448944"/>
      <w:r>
        <w:lastRenderedPageBreak/>
        <w:t>Introdução</w:t>
      </w:r>
      <w:bookmarkEnd w:id="0"/>
    </w:p>
    <w:p w14:paraId="5039EF34" w14:textId="77777777" w:rsidR="00F8515E" w:rsidRDefault="00F8515E" w:rsidP="00F8515E">
      <w:pPr>
        <w:rPr>
          <w:rFonts w:ascii="Century Gothic" w:hAnsi="Century Gothic"/>
          <w:sz w:val="24"/>
          <w:szCs w:val="24"/>
          <w:lang w:eastAsia="pt-BR"/>
        </w:rPr>
      </w:pPr>
    </w:p>
    <w:p w14:paraId="04DCF4E0" w14:textId="77777777" w:rsidR="00C75A68" w:rsidRDefault="00F266CC" w:rsidP="00C75A68">
      <w:pPr>
        <w:rPr>
          <w:rFonts w:ascii="Century Gothic" w:hAnsi="Century Gothic"/>
          <w:sz w:val="24"/>
          <w:szCs w:val="24"/>
          <w:lang w:eastAsia="pt-BR"/>
        </w:rPr>
      </w:pPr>
      <w:r w:rsidRPr="00F8515E">
        <w:rPr>
          <w:rFonts w:ascii="Century Gothic" w:hAnsi="Century Gothic"/>
          <w:sz w:val="24"/>
          <w:szCs w:val="24"/>
          <w:lang w:eastAsia="pt-BR"/>
        </w:rPr>
        <w:t xml:space="preserve">O presente guia apresenta </w:t>
      </w:r>
      <w:proofErr w:type="spellStart"/>
      <w:r w:rsidRPr="00C75A68">
        <w:rPr>
          <w:rFonts w:ascii="Century Gothic" w:hAnsi="Century Gothic"/>
          <w:i/>
          <w:sz w:val="24"/>
          <w:szCs w:val="24"/>
          <w:lang w:eastAsia="pt-BR"/>
        </w:rPr>
        <w:t>templates</w:t>
      </w:r>
      <w:proofErr w:type="spellEnd"/>
      <w:r w:rsidRPr="00F8515E">
        <w:rPr>
          <w:rFonts w:ascii="Century Gothic" w:hAnsi="Century Gothic"/>
          <w:sz w:val="24"/>
          <w:szCs w:val="24"/>
          <w:lang w:eastAsia="pt-BR"/>
        </w:rPr>
        <w:t xml:space="preserve"> para documentação do processo de criação de websites proposto para o projeto da disciplina de Avaliação e Melhoria de Processo de Software do curso de Especialização MBA em Engenharia de Software da Universidade Tecnológica Federal do Paraná.</w:t>
      </w:r>
    </w:p>
    <w:p w14:paraId="2624EB38" w14:textId="18836C43" w:rsidR="003D6439" w:rsidRDefault="0076508D" w:rsidP="00C75A68">
      <w:pPr>
        <w:rPr>
          <w:rFonts w:ascii="Century Gothic" w:hAnsi="Century Gothic"/>
          <w:sz w:val="24"/>
          <w:szCs w:val="24"/>
          <w:lang w:eastAsia="pt-BR"/>
        </w:rPr>
      </w:pPr>
      <w:r w:rsidRPr="003D6439">
        <w:rPr>
          <w:rFonts w:ascii="Century Gothic" w:hAnsi="Century Gothic"/>
          <w:sz w:val="24"/>
          <w:szCs w:val="24"/>
          <w:lang w:eastAsia="pt-BR"/>
        </w:rPr>
        <w:t xml:space="preserve">A proposta é a documentação de processos de criação de </w:t>
      </w:r>
      <w:r w:rsidRPr="003D6439">
        <w:rPr>
          <w:rFonts w:ascii="Century Gothic" w:hAnsi="Century Gothic"/>
          <w:i/>
          <w:sz w:val="24"/>
          <w:szCs w:val="24"/>
          <w:lang w:eastAsia="pt-BR"/>
        </w:rPr>
        <w:t>websites</w:t>
      </w:r>
      <w:r w:rsidRPr="003D6439">
        <w:rPr>
          <w:rFonts w:ascii="Century Gothic" w:hAnsi="Century Gothic"/>
          <w:sz w:val="24"/>
          <w:szCs w:val="24"/>
          <w:lang w:eastAsia="pt-BR"/>
        </w:rPr>
        <w:t xml:space="preserve"> profissionais e comerciais</w:t>
      </w:r>
      <w:r w:rsidR="003D6439">
        <w:rPr>
          <w:rFonts w:ascii="Century Gothic" w:hAnsi="Century Gothic"/>
          <w:sz w:val="24"/>
          <w:szCs w:val="24"/>
          <w:lang w:eastAsia="pt-BR"/>
        </w:rPr>
        <w:t xml:space="preserve">, que muitas vezes é realizado por pequenas empresas ou profissionais </w:t>
      </w:r>
      <w:r w:rsidR="003D6439">
        <w:rPr>
          <w:rFonts w:ascii="Century Gothic" w:hAnsi="Century Gothic"/>
          <w:i/>
          <w:sz w:val="24"/>
          <w:szCs w:val="24"/>
          <w:lang w:eastAsia="pt-BR"/>
        </w:rPr>
        <w:t>freelancers</w:t>
      </w:r>
      <w:r w:rsidR="003D6439">
        <w:rPr>
          <w:rFonts w:ascii="Century Gothic" w:hAnsi="Century Gothic"/>
          <w:sz w:val="24"/>
          <w:szCs w:val="24"/>
          <w:lang w:eastAsia="pt-BR"/>
        </w:rPr>
        <w:t xml:space="preserve"> sem qualquer tipo de documentação</w:t>
      </w:r>
      <w:r w:rsidRPr="003D6439">
        <w:rPr>
          <w:rFonts w:ascii="Century Gothic" w:hAnsi="Century Gothic"/>
          <w:sz w:val="24"/>
          <w:szCs w:val="24"/>
          <w:lang w:eastAsia="pt-BR"/>
        </w:rPr>
        <w:t>.</w:t>
      </w:r>
    </w:p>
    <w:p w14:paraId="71609BE8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224A07F2" w14:textId="77777777" w:rsidR="0076508D" w:rsidRPr="003D6439" w:rsidRDefault="0076508D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3D6439">
        <w:rPr>
          <w:rFonts w:ascii="Century Gothic" w:hAnsi="Century Gothic"/>
          <w:sz w:val="24"/>
          <w:szCs w:val="24"/>
          <w:lang w:eastAsia="pt-BR"/>
        </w:rPr>
        <w:t>Nesse guia, serão propostos os modelos:</w:t>
      </w:r>
    </w:p>
    <w:p w14:paraId="0D1FA1B7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118B91F2" w14:textId="77777777" w:rsidR="00897CA1" w:rsidRPr="003D6439" w:rsidRDefault="0076508D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3D6439">
        <w:rPr>
          <w:rFonts w:ascii="Century Gothic" w:hAnsi="Century Gothic"/>
          <w:b/>
          <w:sz w:val="24"/>
          <w:szCs w:val="24"/>
          <w:lang w:eastAsia="pt-BR"/>
        </w:rPr>
        <w:t>Briefing</w:t>
      </w:r>
      <w:r w:rsidRPr="003D6439">
        <w:rPr>
          <w:rFonts w:ascii="Century Gothic" w:hAnsi="Century Gothic"/>
          <w:sz w:val="24"/>
          <w:szCs w:val="24"/>
          <w:lang w:eastAsia="pt-BR"/>
        </w:rPr>
        <w:t xml:space="preserve">: Para documentação desde o primeiro contato do Cliente. Espera-se que o atendente realize essa primeira interação de modo a </w:t>
      </w:r>
      <w:r w:rsidR="00897CA1" w:rsidRPr="003D6439">
        <w:rPr>
          <w:rFonts w:ascii="Century Gothic" w:hAnsi="Century Gothic"/>
          <w:sz w:val="24"/>
          <w:szCs w:val="24"/>
          <w:lang w:eastAsia="pt-BR"/>
        </w:rPr>
        <w:t>contextualizar a equipe para os próximos contatos com o Cliente;</w:t>
      </w:r>
    </w:p>
    <w:p w14:paraId="326AA7B0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40AFDC4F" w14:textId="77777777" w:rsidR="00897CA1" w:rsidRPr="003D6439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3D6439">
        <w:rPr>
          <w:rFonts w:ascii="Century Gothic" w:hAnsi="Century Gothic"/>
          <w:b/>
          <w:sz w:val="24"/>
          <w:szCs w:val="24"/>
          <w:lang w:eastAsia="pt-BR"/>
        </w:rPr>
        <w:t>Relatório de Levantamento de Requisitos</w:t>
      </w:r>
      <w:r w:rsidRPr="003D6439">
        <w:rPr>
          <w:rFonts w:ascii="Century Gothic" w:hAnsi="Century Gothic"/>
          <w:sz w:val="24"/>
          <w:szCs w:val="24"/>
          <w:lang w:eastAsia="pt-BR"/>
        </w:rPr>
        <w:t>: Utilizado pela equipe ou analista de Requisitos para documentar a coleta de requisitos realizada em reunião com o Cliente;</w:t>
      </w:r>
    </w:p>
    <w:p w14:paraId="35A3A694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623A5A79" w14:textId="77777777" w:rsidR="00897CA1" w:rsidRPr="003D6439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proofErr w:type="spellStart"/>
      <w:r w:rsidRPr="003D6439">
        <w:rPr>
          <w:rFonts w:ascii="Century Gothic" w:hAnsi="Century Gothic"/>
          <w:b/>
          <w:sz w:val="24"/>
          <w:szCs w:val="24"/>
          <w:lang w:eastAsia="pt-BR"/>
        </w:rPr>
        <w:t>Product</w:t>
      </w:r>
      <w:proofErr w:type="spellEnd"/>
      <w:r w:rsidRPr="003D6439">
        <w:rPr>
          <w:rFonts w:ascii="Century Gothic" w:hAnsi="Century Gothic"/>
          <w:b/>
          <w:sz w:val="24"/>
          <w:szCs w:val="24"/>
          <w:lang w:eastAsia="pt-BR"/>
        </w:rPr>
        <w:t xml:space="preserve"> Backlog</w:t>
      </w:r>
      <w:r w:rsidRPr="003D6439">
        <w:rPr>
          <w:rFonts w:ascii="Century Gothic" w:hAnsi="Century Gothic"/>
          <w:sz w:val="24"/>
          <w:szCs w:val="24"/>
          <w:lang w:eastAsia="pt-BR"/>
        </w:rPr>
        <w:t>: Utilizada para documentar e gerenciar as etapas do projeto a serem desenvolvidas;</w:t>
      </w:r>
    </w:p>
    <w:p w14:paraId="73ADC492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6C5B1577" w14:textId="77777777" w:rsidR="003D6439" w:rsidRPr="003D6439" w:rsidRDefault="00897CA1" w:rsidP="003D6439">
      <w:pPr>
        <w:pStyle w:val="PargrafodaLista"/>
        <w:numPr>
          <w:ilvl w:val="0"/>
          <w:numId w:val="38"/>
        </w:num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3D6439">
        <w:rPr>
          <w:rFonts w:ascii="Century Gothic" w:hAnsi="Century Gothic"/>
          <w:b/>
          <w:sz w:val="24"/>
          <w:szCs w:val="24"/>
          <w:lang w:eastAsia="pt-BR"/>
        </w:rPr>
        <w:t>Documento de Especificação do Projeto</w:t>
      </w:r>
      <w:r w:rsidRPr="003D6439">
        <w:rPr>
          <w:rFonts w:ascii="Century Gothic" w:hAnsi="Century Gothic"/>
          <w:sz w:val="24"/>
          <w:szCs w:val="24"/>
          <w:lang w:eastAsia="pt-BR"/>
        </w:rPr>
        <w:t xml:space="preserve">: Documento final, já revisado e aprovado pelo Cliente e pela equipe de Requisitos. </w:t>
      </w:r>
      <w:r w:rsidR="003D6439" w:rsidRPr="003D6439">
        <w:rPr>
          <w:rFonts w:ascii="Century Gothic" w:hAnsi="Century Gothic"/>
          <w:sz w:val="24"/>
          <w:szCs w:val="24"/>
          <w:lang w:eastAsia="pt-BR"/>
        </w:rPr>
        <w:t>Pode estar sujeito a revisões simples que devem ser gerenciadas por meio de controle de versão do documento;</w:t>
      </w:r>
    </w:p>
    <w:p w14:paraId="7D535CF4" w14:textId="77777777" w:rsidR="003D6439" w:rsidRDefault="003D6439" w:rsidP="003D6439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</w:p>
    <w:p w14:paraId="4F4CE522" w14:textId="01BAE948" w:rsidR="00B65847" w:rsidRDefault="003D6439" w:rsidP="009B6A8A">
      <w:pPr>
        <w:pStyle w:val="PargrafodaLista"/>
        <w:numPr>
          <w:ilvl w:val="0"/>
          <w:numId w:val="38"/>
        </w:numPr>
        <w:tabs>
          <w:tab w:val="left" w:pos="1245"/>
        </w:tabs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 w:rsidRPr="00B65847">
        <w:rPr>
          <w:rFonts w:ascii="Century Gothic" w:hAnsi="Century Gothic"/>
          <w:b/>
          <w:sz w:val="24"/>
          <w:szCs w:val="24"/>
          <w:lang w:eastAsia="pt-BR"/>
        </w:rPr>
        <w:t>Relatório de Acompanhamento, Entrega e Feedback</w:t>
      </w:r>
      <w:r w:rsidRPr="00B65847">
        <w:rPr>
          <w:rFonts w:ascii="Century Gothic" w:hAnsi="Century Gothic"/>
          <w:sz w:val="24"/>
          <w:szCs w:val="24"/>
          <w:lang w:eastAsia="pt-BR"/>
        </w:rPr>
        <w:t>: Utilizado para documentar as entregas parciais (ou final) do projeto ao Cliente, de modo a documentar também o Feedback para revisões ou alterações do artefato gerado.</w:t>
      </w:r>
    </w:p>
    <w:p w14:paraId="7A941032" w14:textId="77777777" w:rsidR="00B65847" w:rsidRDefault="00B65847">
      <w:pPr>
        <w:spacing w:after="0" w:line="240" w:lineRule="auto"/>
        <w:rPr>
          <w:rFonts w:ascii="Century Gothic" w:hAnsi="Century Gothic"/>
          <w:sz w:val="24"/>
          <w:szCs w:val="24"/>
          <w:lang w:eastAsia="pt-BR"/>
        </w:rPr>
      </w:pPr>
      <w:r>
        <w:rPr>
          <w:rFonts w:ascii="Century Gothic" w:hAnsi="Century Gothic"/>
          <w:sz w:val="24"/>
          <w:szCs w:val="24"/>
          <w:lang w:eastAsia="pt-BR"/>
        </w:rPr>
        <w:br w:type="page"/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82245F" w:rsidRPr="00F266CC" w14:paraId="17737009" w14:textId="77777777" w:rsidTr="007E1D74">
        <w:tc>
          <w:tcPr>
            <w:tcW w:w="10201" w:type="dxa"/>
            <w:tcBorders>
              <w:bottom w:val="single" w:sz="4" w:space="0" w:color="auto"/>
            </w:tcBorders>
            <w:shd w:val="clear" w:color="auto" w:fill="FFC000"/>
          </w:tcPr>
          <w:p w14:paraId="5BC10897" w14:textId="77777777" w:rsidR="0082245F" w:rsidRPr="00F266CC" w:rsidRDefault="0082245F" w:rsidP="00003CF0">
            <w:pPr>
              <w:pStyle w:val="Ttulo1"/>
              <w:jc w:val="center"/>
              <w:outlineLvl w:val="0"/>
            </w:pPr>
            <w:bookmarkStart w:id="1" w:name="_Toc527448945"/>
            <w:r w:rsidRPr="00F266CC">
              <w:lastRenderedPageBreak/>
              <w:t xml:space="preserve">Abordagem Inicial </w:t>
            </w:r>
            <w:proofErr w:type="gramStart"/>
            <w:r w:rsidRPr="00F266CC">
              <w:t>–  Briefing</w:t>
            </w:r>
            <w:bookmarkEnd w:id="1"/>
            <w:proofErr w:type="gramEnd"/>
          </w:p>
        </w:tc>
      </w:tr>
      <w:tr w:rsidR="007E1D74" w:rsidRPr="00F266CC" w14:paraId="390E152C" w14:textId="77777777" w:rsidTr="007E1D74">
        <w:tc>
          <w:tcPr>
            <w:tcW w:w="10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9DC151" w14:textId="77777777" w:rsidR="007E1D74" w:rsidRPr="00F266CC" w:rsidRDefault="007E1D74" w:rsidP="00F8515E">
            <w:pPr>
              <w:pStyle w:val="Ttulo1"/>
              <w:outlineLvl w:val="0"/>
            </w:pPr>
          </w:p>
        </w:tc>
      </w:tr>
      <w:tr w:rsidR="002D409E" w:rsidRPr="00F266CC" w14:paraId="2D533FB3" w14:textId="77777777" w:rsidTr="007E1D74">
        <w:trPr>
          <w:trHeight w:val="553"/>
        </w:trPr>
        <w:tc>
          <w:tcPr>
            <w:tcW w:w="1020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4EFD2B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Cliente:</w:t>
            </w:r>
          </w:p>
        </w:tc>
      </w:tr>
      <w:tr w:rsidR="002D409E" w:rsidRPr="00F266CC" w14:paraId="6932C6FD" w14:textId="77777777" w:rsidTr="0082245F">
        <w:trPr>
          <w:trHeight w:val="567"/>
        </w:trPr>
        <w:tc>
          <w:tcPr>
            <w:tcW w:w="10201" w:type="dxa"/>
          </w:tcPr>
          <w:p w14:paraId="6DBF9136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Pessoa para Contato:</w:t>
            </w:r>
          </w:p>
        </w:tc>
      </w:tr>
      <w:tr w:rsidR="002D409E" w:rsidRPr="00F266CC" w14:paraId="5AA81E96" w14:textId="77777777" w:rsidTr="0082245F">
        <w:trPr>
          <w:trHeight w:val="567"/>
        </w:trPr>
        <w:tc>
          <w:tcPr>
            <w:tcW w:w="10201" w:type="dxa"/>
          </w:tcPr>
          <w:p w14:paraId="5C08DA36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Telefone:</w:t>
            </w:r>
          </w:p>
        </w:tc>
      </w:tr>
      <w:tr w:rsidR="002D409E" w:rsidRPr="00F266CC" w14:paraId="636FE1D8" w14:textId="77777777" w:rsidTr="0082245F">
        <w:trPr>
          <w:trHeight w:val="567"/>
        </w:trPr>
        <w:tc>
          <w:tcPr>
            <w:tcW w:w="10201" w:type="dxa"/>
          </w:tcPr>
          <w:p w14:paraId="7EAA3994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E-mail:</w:t>
            </w:r>
          </w:p>
        </w:tc>
      </w:tr>
      <w:tr w:rsidR="002D409E" w:rsidRPr="00F266CC" w14:paraId="3C26A53C" w14:textId="77777777" w:rsidTr="0082245F">
        <w:trPr>
          <w:trHeight w:val="567"/>
        </w:trPr>
        <w:tc>
          <w:tcPr>
            <w:tcW w:w="10201" w:type="dxa"/>
          </w:tcPr>
          <w:p w14:paraId="5637F7B4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Área de Atuação:</w:t>
            </w:r>
          </w:p>
        </w:tc>
      </w:tr>
      <w:tr w:rsidR="002D409E" w:rsidRPr="00F266CC" w14:paraId="0A91C4A3" w14:textId="77777777" w:rsidTr="0082245F">
        <w:trPr>
          <w:trHeight w:val="567"/>
        </w:trPr>
        <w:tc>
          <w:tcPr>
            <w:tcW w:w="10201" w:type="dxa"/>
          </w:tcPr>
          <w:p w14:paraId="319DB767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Já possui site? Se sim, informar:</w:t>
            </w:r>
          </w:p>
        </w:tc>
      </w:tr>
      <w:tr w:rsidR="002D409E" w:rsidRPr="00F266CC" w14:paraId="1ECA7026" w14:textId="77777777" w:rsidTr="0082245F">
        <w:trPr>
          <w:trHeight w:val="1588"/>
        </w:trPr>
        <w:tc>
          <w:tcPr>
            <w:tcW w:w="10201" w:type="dxa"/>
          </w:tcPr>
          <w:p w14:paraId="15314901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Redes Sociais Ativas:</w:t>
            </w:r>
          </w:p>
        </w:tc>
      </w:tr>
      <w:tr w:rsidR="002D409E" w:rsidRPr="00F266CC" w14:paraId="61B04B6D" w14:textId="77777777" w:rsidTr="0082245F">
        <w:trPr>
          <w:trHeight w:val="1588"/>
        </w:trPr>
        <w:tc>
          <w:tcPr>
            <w:tcW w:w="10201" w:type="dxa"/>
          </w:tcPr>
          <w:p w14:paraId="573D31E7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Resumo do que espera que o site contenha (identificação inicial das principais seções e formulários):</w:t>
            </w:r>
          </w:p>
        </w:tc>
      </w:tr>
      <w:tr w:rsidR="002D409E" w:rsidRPr="00F266CC" w14:paraId="19369377" w14:textId="77777777" w:rsidTr="0082245F">
        <w:trPr>
          <w:trHeight w:val="1588"/>
        </w:trPr>
        <w:tc>
          <w:tcPr>
            <w:tcW w:w="10201" w:type="dxa"/>
          </w:tcPr>
          <w:p w14:paraId="434A6CA3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Sites que tenham layout parecido com o desejado:</w:t>
            </w:r>
          </w:p>
        </w:tc>
      </w:tr>
      <w:tr w:rsidR="002D409E" w:rsidRPr="00F266CC" w14:paraId="44115EEC" w14:textId="77777777" w:rsidTr="0082245F">
        <w:trPr>
          <w:trHeight w:val="567"/>
        </w:trPr>
        <w:tc>
          <w:tcPr>
            <w:tcW w:w="10201" w:type="dxa"/>
          </w:tcPr>
          <w:p w14:paraId="5DC4056F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Grau de urgência:</w:t>
            </w:r>
          </w:p>
        </w:tc>
      </w:tr>
      <w:tr w:rsidR="002D409E" w:rsidRPr="00F266CC" w14:paraId="08E82CF1" w14:textId="77777777" w:rsidTr="00CF587E">
        <w:trPr>
          <w:trHeight w:val="4165"/>
        </w:trPr>
        <w:tc>
          <w:tcPr>
            <w:tcW w:w="10201" w:type="dxa"/>
          </w:tcPr>
          <w:p w14:paraId="69735747" w14:textId="77777777" w:rsidR="002D409E" w:rsidRPr="00F266CC" w:rsidRDefault="002D409E" w:rsidP="005116D2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Observações:</w:t>
            </w:r>
          </w:p>
        </w:tc>
      </w:tr>
    </w:tbl>
    <w:p w14:paraId="4E10CD7A" w14:textId="77777777" w:rsidR="00536EC7" w:rsidRPr="00F266CC" w:rsidRDefault="00536EC7">
      <w:pPr>
        <w:spacing w:after="0" w:line="240" w:lineRule="auto"/>
        <w:rPr>
          <w:rFonts w:ascii="Century Gothic" w:hAnsi="Century Gothic"/>
        </w:rPr>
      </w:pPr>
      <w:r w:rsidRPr="00F266CC">
        <w:rPr>
          <w:rFonts w:ascii="Century Gothic" w:hAnsi="Century Gothic"/>
        </w:rPr>
        <w:br w:type="page"/>
      </w:r>
    </w:p>
    <w:tbl>
      <w:tblPr>
        <w:tblStyle w:val="Tabelacomgrade"/>
        <w:tblW w:w="10201" w:type="dxa"/>
        <w:shd w:val="clear" w:color="auto" w:fill="FFC000"/>
        <w:tblLook w:val="04A0" w:firstRow="1" w:lastRow="0" w:firstColumn="1" w:lastColumn="0" w:noHBand="0" w:noVBand="1"/>
      </w:tblPr>
      <w:tblGrid>
        <w:gridCol w:w="10201"/>
      </w:tblGrid>
      <w:tr w:rsidR="007E1D74" w:rsidRPr="00F266CC" w14:paraId="39432DB7" w14:textId="77777777" w:rsidTr="007E1D74">
        <w:tc>
          <w:tcPr>
            <w:tcW w:w="10201" w:type="dxa"/>
            <w:shd w:val="clear" w:color="auto" w:fill="FFC000"/>
          </w:tcPr>
          <w:p w14:paraId="75A79670" w14:textId="77777777" w:rsidR="007E1D74" w:rsidRPr="00F266CC" w:rsidRDefault="007E1D74" w:rsidP="00003CF0">
            <w:pPr>
              <w:pStyle w:val="Ttulo1"/>
              <w:jc w:val="center"/>
              <w:outlineLvl w:val="0"/>
            </w:pPr>
            <w:bookmarkStart w:id="2" w:name="_Toc527448946"/>
            <w:r w:rsidRPr="00F266CC">
              <w:lastRenderedPageBreak/>
              <w:t>Relatório de Levantamento de Requisitos</w:t>
            </w:r>
            <w:bookmarkEnd w:id="2"/>
          </w:p>
        </w:tc>
      </w:tr>
    </w:tbl>
    <w:p w14:paraId="613D9607" w14:textId="77777777" w:rsidR="007D1B19" w:rsidRPr="00F266CC" w:rsidRDefault="007D1B19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0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60"/>
      </w:tblGrid>
      <w:tr w:rsidR="00227F56" w:rsidRPr="00F266CC" w14:paraId="3BE8E3D1" w14:textId="77777777" w:rsidTr="007E1D74">
        <w:trPr>
          <w:trHeight w:val="567"/>
        </w:trPr>
        <w:tc>
          <w:tcPr>
            <w:tcW w:w="10060" w:type="dxa"/>
            <w:shd w:val="clear" w:color="auto" w:fill="F2F2F2" w:themeFill="background1" w:themeFillShade="F2"/>
          </w:tcPr>
          <w:p w14:paraId="12B16E80" w14:textId="77777777" w:rsidR="00227F56" w:rsidRPr="00F266CC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Cliente:</w:t>
            </w:r>
          </w:p>
        </w:tc>
      </w:tr>
      <w:tr w:rsidR="00227F56" w:rsidRPr="00F266CC" w14:paraId="5C150CE3" w14:textId="77777777" w:rsidTr="007E1D74">
        <w:trPr>
          <w:trHeight w:val="567"/>
        </w:trPr>
        <w:tc>
          <w:tcPr>
            <w:tcW w:w="10060" w:type="dxa"/>
            <w:shd w:val="clear" w:color="auto" w:fill="F2F2F2" w:themeFill="background1" w:themeFillShade="F2"/>
          </w:tcPr>
          <w:p w14:paraId="70788F0E" w14:textId="77777777" w:rsidR="00227F56" w:rsidRPr="00F266CC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Projeto:</w:t>
            </w:r>
          </w:p>
        </w:tc>
      </w:tr>
      <w:tr w:rsidR="00227F56" w:rsidRPr="00F266CC" w14:paraId="3BDA03F9" w14:textId="77777777" w:rsidTr="007E1D74">
        <w:trPr>
          <w:trHeight w:val="567"/>
        </w:trPr>
        <w:tc>
          <w:tcPr>
            <w:tcW w:w="10060" w:type="dxa"/>
            <w:shd w:val="clear" w:color="auto" w:fill="auto"/>
          </w:tcPr>
          <w:p w14:paraId="2E9C4399" w14:textId="77777777" w:rsidR="00227F56" w:rsidRPr="00F266CC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Data do Primeiro Contato:</w:t>
            </w:r>
          </w:p>
        </w:tc>
      </w:tr>
      <w:tr w:rsidR="00227F56" w:rsidRPr="00F266CC" w14:paraId="1C082845" w14:textId="77777777" w:rsidTr="007E1D74">
        <w:trPr>
          <w:trHeight w:val="567"/>
        </w:trPr>
        <w:tc>
          <w:tcPr>
            <w:tcW w:w="10060" w:type="dxa"/>
            <w:shd w:val="clear" w:color="auto" w:fill="auto"/>
          </w:tcPr>
          <w:p w14:paraId="35D7348F" w14:textId="77777777" w:rsidR="00227F56" w:rsidRPr="00F266CC" w:rsidRDefault="00227F56" w:rsidP="00F51D04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Área de Atuação</w:t>
            </w:r>
          </w:p>
        </w:tc>
      </w:tr>
    </w:tbl>
    <w:p w14:paraId="7FFD9C21" w14:textId="77777777" w:rsidR="000C1186" w:rsidRPr="00F266CC" w:rsidRDefault="000C1186">
      <w:pPr>
        <w:spacing w:after="0" w:line="240" w:lineRule="auto"/>
        <w:rPr>
          <w:rFonts w:ascii="Century Gothic" w:hAnsi="Century Gothic"/>
          <w:b/>
        </w:rPr>
      </w:pPr>
    </w:p>
    <w:p w14:paraId="3F5B9F9D" w14:textId="77777777" w:rsidR="007D1B19" w:rsidRPr="00F266CC" w:rsidRDefault="007D1B19">
      <w:pPr>
        <w:spacing w:after="0" w:line="240" w:lineRule="auto"/>
        <w:rPr>
          <w:rFonts w:ascii="Century Gothic" w:hAnsi="Century Gothic"/>
        </w:rPr>
      </w:pPr>
    </w:p>
    <w:p w14:paraId="39072D2B" w14:textId="77777777" w:rsidR="000C1186" w:rsidRPr="00F266CC" w:rsidRDefault="000C1186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6920"/>
        <w:gridCol w:w="2137"/>
      </w:tblGrid>
      <w:tr w:rsidR="00B73C33" w:rsidRPr="00F266CC" w14:paraId="70276230" w14:textId="77777777" w:rsidTr="007E1D74">
        <w:trPr>
          <w:trHeight w:val="458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14:paraId="635C8A02" w14:textId="77777777" w:rsidR="00B73C33" w:rsidRPr="00F266CC" w:rsidRDefault="000C1186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</w:rPr>
              <w:br w:type="page"/>
            </w:r>
            <w:r w:rsidR="00B73C33" w:rsidRPr="00F266CC">
              <w:rPr>
                <w:rFonts w:ascii="Century Gothic" w:hAnsi="Century Gothic"/>
                <w:b/>
              </w:rPr>
              <w:t>Requisitos Funcionais</w:t>
            </w:r>
          </w:p>
        </w:tc>
      </w:tr>
      <w:tr w:rsidR="00B73C33" w:rsidRPr="00F266CC" w14:paraId="4C189C46" w14:textId="77777777" w:rsidTr="00713DE7">
        <w:trPr>
          <w:trHeight w:val="458"/>
        </w:trPr>
        <w:tc>
          <w:tcPr>
            <w:tcW w:w="1013" w:type="dxa"/>
          </w:tcPr>
          <w:p w14:paraId="31EEC81F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6920" w:type="dxa"/>
          </w:tcPr>
          <w:p w14:paraId="30800A54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Descrição</w:t>
            </w:r>
          </w:p>
        </w:tc>
        <w:tc>
          <w:tcPr>
            <w:tcW w:w="2137" w:type="dxa"/>
          </w:tcPr>
          <w:p w14:paraId="3B1913C7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Envolvidos</w:t>
            </w:r>
          </w:p>
        </w:tc>
      </w:tr>
      <w:tr w:rsidR="00B73C33" w:rsidRPr="00F266CC" w14:paraId="717DBE78" w14:textId="77777777" w:rsidTr="00713DE7">
        <w:trPr>
          <w:trHeight w:val="458"/>
        </w:trPr>
        <w:tc>
          <w:tcPr>
            <w:tcW w:w="1013" w:type="dxa"/>
          </w:tcPr>
          <w:p w14:paraId="6730013E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7ACA33B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4FEE400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73C33" w:rsidRPr="00F266CC" w14:paraId="584E4819" w14:textId="77777777" w:rsidTr="00713DE7">
        <w:trPr>
          <w:trHeight w:val="430"/>
        </w:trPr>
        <w:tc>
          <w:tcPr>
            <w:tcW w:w="1013" w:type="dxa"/>
          </w:tcPr>
          <w:p w14:paraId="00010625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255795B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641D6F93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73C33" w:rsidRPr="00F266CC" w14:paraId="0270D81A" w14:textId="77777777" w:rsidTr="00713DE7">
        <w:trPr>
          <w:trHeight w:val="430"/>
        </w:trPr>
        <w:tc>
          <w:tcPr>
            <w:tcW w:w="1013" w:type="dxa"/>
          </w:tcPr>
          <w:p w14:paraId="4E30BDEC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EF2F494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99DB68C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2A8166A5" w14:textId="77777777" w:rsidTr="00713DE7">
        <w:trPr>
          <w:trHeight w:val="430"/>
        </w:trPr>
        <w:tc>
          <w:tcPr>
            <w:tcW w:w="1013" w:type="dxa"/>
          </w:tcPr>
          <w:p w14:paraId="18E61B9E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EBE34BE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1FA4DA3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5DDF643F" w14:textId="77777777" w:rsidTr="00713DE7">
        <w:trPr>
          <w:trHeight w:val="430"/>
        </w:trPr>
        <w:tc>
          <w:tcPr>
            <w:tcW w:w="1013" w:type="dxa"/>
          </w:tcPr>
          <w:p w14:paraId="717CDD44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5E416D3E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F08C0F6" w14:textId="77777777" w:rsidR="00CF587E" w:rsidRPr="00F266CC" w:rsidRDefault="00CF587E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73C33" w:rsidRPr="00F266CC" w14:paraId="5A784823" w14:textId="77777777" w:rsidTr="00713DE7">
        <w:trPr>
          <w:trHeight w:val="487"/>
        </w:trPr>
        <w:tc>
          <w:tcPr>
            <w:tcW w:w="1013" w:type="dxa"/>
          </w:tcPr>
          <w:p w14:paraId="3E1F1C9C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A996B3C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AB3B01D" w14:textId="77777777" w:rsidR="00B73C33" w:rsidRPr="00F266CC" w:rsidRDefault="00B73C33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53744D71" w14:textId="77777777" w:rsidR="00B73C33" w:rsidRPr="00F266CC" w:rsidRDefault="00B73C33" w:rsidP="00B73C33">
      <w:pPr>
        <w:spacing w:beforeLines="20" w:before="48" w:afterLines="20" w:after="48"/>
        <w:rPr>
          <w:rFonts w:ascii="Century Gothic" w:hAnsi="Century Gothic"/>
          <w:b/>
        </w:rPr>
      </w:pPr>
    </w:p>
    <w:p w14:paraId="2FCBC304" w14:textId="77777777" w:rsidR="00B73C33" w:rsidRPr="00F266CC" w:rsidRDefault="00B73C33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9057"/>
      </w:tblGrid>
      <w:tr w:rsidR="00B73C33" w:rsidRPr="00F266CC" w14:paraId="5E31513F" w14:textId="77777777" w:rsidTr="007E1D74">
        <w:trPr>
          <w:trHeight w:val="458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14:paraId="37053790" w14:textId="77777777" w:rsidR="00B73C33" w:rsidRPr="00F266CC" w:rsidRDefault="00B73C33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Requisitos Não-Funcionais</w:t>
            </w:r>
            <w:r w:rsidR="00B27238" w:rsidRPr="00F266CC">
              <w:rPr>
                <w:rFonts w:ascii="Century Gothic" w:hAnsi="Century Gothic"/>
                <w:b/>
              </w:rPr>
              <w:t xml:space="preserve"> (quando aplicável)</w:t>
            </w:r>
          </w:p>
        </w:tc>
      </w:tr>
      <w:tr w:rsidR="00B27238" w:rsidRPr="00F266CC" w14:paraId="2A57D0AE" w14:textId="77777777" w:rsidTr="00B27238">
        <w:trPr>
          <w:trHeight w:val="458"/>
        </w:trPr>
        <w:tc>
          <w:tcPr>
            <w:tcW w:w="1013" w:type="dxa"/>
          </w:tcPr>
          <w:p w14:paraId="2506D819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9057" w:type="dxa"/>
          </w:tcPr>
          <w:p w14:paraId="129CF460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Descrição</w:t>
            </w:r>
          </w:p>
        </w:tc>
      </w:tr>
      <w:tr w:rsidR="00B27238" w:rsidRPr="00F266CC" w14:paraId="5A7D8BC8" w14:textId="77777777" w:rsidTr="00B27238">
        <w:trPr>
          <w:trHeight w:val="458"/>
        </w:trPr>
        <w:tc>
          <w:tcPr>
            <w:tcW w:w="1013" w:type="dxa"/>
          </w:tcPr>
          <w:p w14:paraId="05ED79D5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26792F6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6829815C" w14:textId="77777777" w:rsidTr="00B27238">
        <w:trPr>
          <w:trHeight w:val="458"/>
        </w:trPr>
        <w:tc>
          <w:tcPr>
            <w:tcW w:w="1013" w:type="dxa"/>
          </w:tcPr>
          <w:p w14:paraId="1D685C24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7A38B72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71B60E93" w14:textId="77777777" w:rsidTr="00B27238">
        <w:trPr>
          <w:trHeight w:val="458"/>
        </w:trPr>
        <w:tc>
          <w:tcPr>
            <w:tcW w:w="1013" w:type="dxa"/>
          </w:tcPr>
          <w:p w14:paraId="1B54844F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14649508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0AD018B9" w14:textId="77777777" w:rsidTr="00B27238">
        <w:trPr>
          <w:trHeight w:val="458"/>
        </w:trPr>
        <w:tc>
          <w:tcPr>
            <w:tcW w:w="1013" w:type="dxa"/>
          </w:tcPr>
          <w:p w14:paraId="4AA30DC9" w14:textId="77777777" w:rsidR="00CF587E" w:rsidRPr="00F266CC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6C54C32A" w14:textId="77777777" w:rsidR="00CF587E" w:rsidRPr="00F266CC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6C8CD185" w14:textId="77777777" w:rsidTr="00B27238">
        <w:trPr>
          <w:trHeight w:val="458"/>
        </w:trPr>
        <w:tc>
          <w:tcPr>
            <w:tcW w:w="1013" w:type="dxa"/>
          </w:tcPr>
          <w:p w14:paraId="175A9815" w14:textId="77777777" w:rsidR="00CF587E" w:rsidRPr="00F266CC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9891F92" w14:textId="77777777" w:rsidR="00CF587E" w:rsidRPr="00F266CC" w:rsidRDefault="00CF587E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2EE9C3CC" w14:textId="77777777" w:rsidTr="00B27238">
        <w:trPr>
          <w:trHeight w:val="487"/>
        </w:trPr>
        <w:tc>
          <w:tcPr>
            <w:tcW w:w="1013" w:type="dxa"/>
          </w:tcPr>
          <w:p w14:paraId="7059FFDB" w14:textId="77777777" w:rsidR="00B27238" w:rsidRPr="00F266CC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7B96879" w14:textId="77777777" w:rsidR="00B27238" w:rsidRPr="00F266CC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59093AC8" w14:textId="77777777" w:rsidR="00B73C33" w:rsidRPr="00F266CC" w:rsidRDefault="00B73C33" w:rsidP="00B73C33">
      <w:pPr>
        <w:spacing w:beforeLines="20" w:before="48" w:afterLines="20" w:after="48"/>
        <w:rPr>
          <w:rFonts w:ascii="Century Gothic" w:hAnsi="Century Gothic"/>
        </w:rPr>
      </w:pPr>
    </w:p>
    <w:p w14:paraId="5220E40B" w14:textId="77777777" w:rsidR="00B27238" w:rsidRPr="00F266CC" w:rsidRDefault="00B27238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27238" w:rsidRPr="00F266CC" w14:paraId="7A743C3E" w14:textId="77777777" w:rsidTr="00713DE7">
        <w:trPr>
          <w:trHeight w:val="567"/>
        </w:trPr>
        <w:tc>
          <w:tcPr>
            <w:tcW w:w="10070" w:type="dxa"/>
          </w:tcPr>
          <w:p w14:paraId="52D96E95" w14:textId="77777777" w:rsidR="00B27238" w:rsidRPr="00F266CC" w:rsidRDefault="00B27238" w:rsidP="00713DE7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Data da Coleta de Requisitos</w:t>
            </w:r>
            <w:r w:rsidR="00FC0201" w:rsidRPr="00F266CC">
              <w:rPr>
                <w:rFonts w:ascii="Century Gothic" w:hAnsi="Century Gothic"/>
                <w:b/>
              </w:rPr>
              <w:t>:</w:t>
            </w:r>
          </w:p>
        </w:tc>
      </w:tr>
      <w:tr w:rsidR="00B27238" w:rsidRPr="00F266CC" w14:paraId="78B8E750" w14:textId="77777777" w:rsidTr="00B27238">
        <w:trPr>
          <w:trHeight w:val="567"/>
        </w:trPr>
        <w:tc>
          <w:tcPr>
            <w:tcW w:w="10070" w:type="dxa"/>
          </w:tcPr>
          <w:p w14:paraId="583808DD" w14:textId="77777777" w:rsidR="00B27238" w:rsidRPr="00F266CC" w:rsidRDefault="00FC0201" w:rsidP="00713DE7">
            <w:pPr>
              <w:spacing w:after="0" w:line="240" w:lineRule="auto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Ciente:</w:t>
            </w:r>
          </w:p>
        </w:tc>
      </w:tr>
    </w:tbl>
    <w:p w14:paraId="688EF0E1" w14:textId="77777777" w:rsidR="00B27238" w:rsidRPr="00F266CC" w:rsidRDefault="00B27238" w:rsidP="00B73C33">
      <w:pPr>
        <w:spacing w:beforeLines="20" w:before="48" w:afterLines="20" w:after="48"/>
        <w:rPr>
          <w:rFonts w:ascii="Century Gothic" w:hAnsi="Century Gothic"/>
        </w:rPr>
      </w:pPr>
    </w:p>
    <w:p w14:paraId="4EBBDBA7" w14:textId="77777777" w:rsidR="000475BE" w:rsidRPr="00F266CC" w:rsidRDefault="000475BE" w:rsidP="00B73C3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201" w:type="dxa"/>
        <w:shd w:val="clear" w:color="auto" w:fill="FFC000"/>
        <w:tblLook w:val="04A0" w:firstRow="1" w:lastRow="0" w:firstColumn="1" w:lastColumn="0" w:noHBand="0" w:noVBand="1"/>
      </w:tblPr>
      <w:tblGrid>
        <w:gridCol w:w="10201"/>
      </w:tblGrid>
      <w:tr w:rsidR="000475BE" w:rsidRPr="00F266CC" w14:paraId="3430C426" w14:textId="77777777" w:rsidTr="00080AAA">
        <w:tc>
          <w:tcPr>
            <w:tcW w:w="10201" w:type="dxa"/>
            <w:shd w:val="clear" w:color="auto" w:fill="FFC000"/>
          </w:tcPr>
          <w:p w14:paraId="4762CBC9" w14:textId="77777777" w:rsidR="000475BE" w:rsidRPr="00F266CC" w:rsidRDefault="000475BE" w:rsidP="00003CF0">
            <w:pPr>
              <w:pStyle w:val="Ttulo1"/>
              <w:jc w:val="center"/>
              <w:outlineLvl w:val="0"/>
            </w:pPr>
            <w:bookmarkStart w:id="3" w:name="_Toc527448947"/>
            <w:proofErr w:type="spellStart"/>
            <w:r w:rsidRPr="00F266CC">
              <w:lastRenderedPageBreak/>
              <w:t>Product</w:t>
            </w:r>
            <w:proofErr w:type="spellEnd"/>
            <w:r w:rsidRPr="00F266CC">
              <w:t xml:space="preserve"> Backlog</w:t>
            </w:r>
            <w:bookmarkEnd w:id="3"/>
          </w:p>
        </w:tc>
      </w:tr>
    </w:tbl>
    <w:p w14:paraId="4DE1AF62" w14:textId="77777777" w:rsidR="000475BE" w:rsidRPr="00F266CC" w:rsidRDefault="000475BE">
      <w:pPr>
        <w:spacing w:after="0" w:line="240" w:lineRule="auto"/>
        <w:rPr>
          <w:rFonts w:ascii="Century Gothic" w:hAnsi="Century Gothic"/>
        </w:rPr>
      </w:pP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4390"/>
        <w:gridCol w:w="2126"/>
        <w:gridCol w:w="1843"/>
        <w:gridCol w:w="1842"/>
      </w:tblGrid>
      <w:tr w:rsidR="00EF389C" w:rsidRPr="00F266CC" w14:paraId="088ED611" w14:textId="77777777" w:rsidTr="00EF389C">
        <w:trPr>
          <w:trHeight w:hRule="exact" w:val="1041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66122AAD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F266CC">
              <w:rPr>
                <w:rFonts w:ascii="Century Gothic" w:eastAsia="Adobe Gothic Std B" w:hAnsi="Century Gothic"/>
                <w:b/>
              </w:rPr>
              <w:t>Produto a ser desenvolvido + Código Sprint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1FC1426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F266CC">
              <w:rPr>
                <w:rFonts w:ascii="Century Gothic" w:eastAsia="Adobe Gothic Std B" w:hAnsi="Century Gothic"/>
                <w:b/>
              </w:rPr>
              <w:t>Responsável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E9DE5D3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F266CC">
              <w:rPr>
                <w:rFonts w:ascii="Century Gothic" w:eastAsia="Adobe Gothic Std B" w:hAnsi="Century Gothic"/>
                <w:b/>
              </w:rPr>
              <w:t>Unidade de Tempo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A869856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  <w:b/>
              </w:rPr>
            </w:pPr>
            <w:r w:rsidRPr="00F266CC">
              <w:rPr>
                <w:rFonts w:ascii="Century Gothic" w:eastAsia="Adobe Gothic Std B" w:hAnsi="Century Gothic"/>
                <w:b/>
              </w:rPr>
              <w:t>Estimativa de Tempo</w:t>
            </w:r>
          </w:p>
        </w:tc>
      </w:tr>
      <w:tr w:rsidR="000475BE" w:rsidRPr="00F266CC" w14:paraId="1996122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AB6EDD7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6CF3CA2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755B910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EA98D15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3456CEE9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D44475A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F721CF7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7CDFE55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4A2CB1C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04565E01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14C7D0A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E65AB8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D72D534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96A0BE0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68C9FB57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06106BD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54C20E2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7496359F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19413D7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666D820C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7BC2973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788EE961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D9C2ED1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BBCD614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42E33C4B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1222FCD3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349E4C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24DB3E27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9EC220E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63B0332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228CCE7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EDA183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FE05737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C7EB345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03A07377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79A87919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4F3AAAE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8BBD682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79210A98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05D8BAD3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3D7A54A7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190E5BE5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6E80FC5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1FB1DF85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12622F2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683EB65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DEA6B1D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51C272D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417DC10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57954B36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5BB89143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2A98EDB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DDA4764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9F1AD61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14EC25A1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157342D1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1D70A7F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31BA50F3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53C05791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29E6628F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426C3DB2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4D87B5F2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A5BEE69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63D628C1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F266CC" w14:paraId="6C604213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F28854D" w14:textId="77777777" w:rsidR="00CF587E" w:rsidRPr="00F266CC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608EC00D" w14:textId="77777777" w:rsidR="00CF587E" w:rsidRPr="00F266CC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F6A8DD5" w14:textId="77777777" w:rsidR="00CF587E" w:rsidRPr="00F266CC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15D01FCA" w14:textId="77777777" w:rsidR="00CF587E" w:rsidRPr="00F266CC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F266CC" w14:paraId="6664F11D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3D3CDDC" w14:textId="77777777" w:rsidR="00CF587E" w:rsidRPr="00F266CC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F8D4D9C" w14:textId="77777777" w:rsidR="00CF587E" w:rsidRPr="00F266CC" w:rsidRDefault="00CF587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5AE72799" w14:textId="77777777" w:rsidR="00CF587E" w:rsidRPr="00F266CC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70E6EED2" w14:textId="77777777" w:rsidR="00CF587E" w:rsidRPr="00F266CC" w:rsidRDefault="00CF587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CF587E" w:rsidRPr="00F266CC" w14:paraId="52D21C1E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4982C512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38CF0DB8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7A4E1EF0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2205C7E3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CF587E" w:rsidRPr="00F266CC" w14:paraId="7AF77AAE" w14:textId="77777777" w:rsidTr="00080AAA">
        <w:trPr>
          <w:trHeight w:hRule="exact" w:val="567"/>
        </w:trPr>
        <w:tc>
          <w:tcPr>
            <w:tcW w:w="4390" w:type="dxa"/>
            <w:vAlign w:val="center"/>
          </w:tcPr>
          <w:p w14:paraId="618D7DC4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C1EC45D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135FD671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5EB2586F" w14:textId="77777777" w:rsidR="00CF587E" w:rsidRPr="00F266CC" w:rsidRDefault="00CF587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7E832F2A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65FD7C0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25E4A563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4FA98920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5FE7960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79207CA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09B54F8E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0BB9A047" w14:textId="77777777" w:rsidR="000475BE" w:rsidRPr="00F266CC" w:rsidRDefault="000475BE" w:rsidP="00080AAA">
            <w:pPr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B468547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0B73EB8F" w14:textId="77777777" w:rsidR="000475BE" w:rsidRPr="00F266CC" w:rsidRDefault="000475BE" w:rsidP="00080AAA">
            <w:pPr>
              <w:jc w:val="center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20263E7C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6E5BEDBC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7BC2CEC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9143BAA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4841D21B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  <w:tr w:rsidR="000475BE" w:rsidRPr="00F266CC" w14:paraId="21E6230D" w14:textId="77777777" w:rsidTr="00EF389C">
        <w:trPr>
          <w:trHeight w:hRule="exact" w:val="567"/>
        </w:trPr>
        <w:tc>
          <w:tcPr>
            <w:tcW w:w="4390" w:type="dxa"/>
            <w:vAlign w:val="center"/>
          </w:tcPr>
          <w:p w14:paraId="7637EB5E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2126" w:type="dxa"/>
            <w:vAlign w:val="center"/>
          </w:tcPr>
          <w:p w14:paraId="5A4D6A8F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3" w:type="dxa"/>
            <w:vAlign w:val="center"/>
          </w:tcPr>
          <w:p w14:paraId="66FDE210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  <w:tc>
          <w:tcPr>
            <w:tcW w:w="1842" w:type="dxa"/>
            <w:vAlign w:val="center"/>
          </w:tcPr>
          <w:p w14:paraId="34D67227" w14:textId="77777777" w:rsidR="000475BE" w:rsidRPr="00F266CC" w:rsidRDefault="000475BE" w:rsidP="00080AAA">
            <w:pPr>
              <w:jc w:val="right"/>
              <w:rPr>
                <w:rFonts w:ascii="Century Gothic" w:eastAsia="Adobe Gothic Std B" w:hAnsi="Century Gothic"/>
              </w:rPr>
            </w:pPr>
          </w:p>
        </w:tc>
      </w:tr>
    </w:tbl>
    <w:p w14:paraId="02C50F05" w14:textId="57589541" w:rsidR="00B65847" w:rsidRDefault="00B65847">
      <w:pPr>
        <w:spacing w:after="0" w:line="240" w:lineRule="auto"/>
        <w:rPr>
          <w:rFonts w:ascii="Century Gothic" w:eastAsiaTheme="majorEastAsia" w:hAnsi="Century Gothic" w:cstheme="majorBidi"/>
          <w:b/>
          <w:bCs/>
        </w:rPr>
      </w:pPr>
    </w:p>
    <w:p w14:paraId="7C62BAEC" w14:textId="77777777" w:rsidR="00B65847" w:rsidRDefault="00B65847">
      <w:pPr>
        <w:spacing w:after="0" w:line="240" w:lineRule="auto"/>
        <w:rPr>
          <w:rFonts w:ascii="Century Gothic" w:eastAsiaTheme="majorEastAsia" w:hAnsi="Century Gothic" w:cstheme="majorBidi"/>
          <w:b/>
          <w:bCs/>
        </w:rPr>
      </w:pPr>
      <w:r>
        <w:rPr>
          <w:rFonts w:ascii="Century Gothic" w:eastAsiaTheme="majorEastAsia" w:hAnsi="Century Gothic" w:cstheme="majorBidi"/>
          <w:b/>
          <w:bCs/>
        </w:rPr>
        <w:br w:type="page"/>
      </w:r>
    </w:p>
    <w:tbl>
      <w:tblPr>
        <w:tblStyle w:val="Tabelacomgrade"/>
        <w:tblW w:w="10343" w:type="dxa"/>
        <w:shd w:val="clear" w:color="auto" w:fill="FFC000"/>
        <w:tblLook w:val="04A0" w:firstRow="1" w:lastRow="0" w:firstColumn="1" w:lastColumn="0" w:noHBand="0" w:noVBand="1"/>
      </w:tblPr>
      <w:tblGrid>
        <w:gridCol w:w="10343"/>
      </w:tblGrid>
      <w:tr w:rsidR="007E1D74" w:rsidRPr="00F266CC" w14:paraId="48B5F2F6" w14:textId="77777777" w:rsidTr="007E1D74">
        <w:tc>
          <w:tcPr>
            <w:tcW w:w="10343" w:type="dxa"/>
            <w:shd w:val="clear" w:color="auto" w:fill="FFC000"/>
          </w:tcPr>
          <w:p w14:paraId="5CDDEC0F" w14:textId="77777777" w:rsidR="007E1D74" w:rsidRPr="00F266CC" w:rsidRDefault="007E1D74" w:rsidP="00003CF0">
            <w:pPr>
              <w:pStyle w:val="Ttulo1"/>
              <w:jc w:val="center"/>
              <w:outlineLvl w:val="0"/>
            </w:pPr>
            <w:bookmarkStart w:id="4" w:name="_Toc527448948"/>
            <w:r w:rsidRPr="00F266CC">
              <w:lastRenderedPageBreak/>
              <w:t>Documento de Especificação do Projeto</w:t>
            </w:r>
            <w:bookmarkEnd w:id="4"/>
          </w:p>
        </w:tc>
      </w:tr>
    </w:tbl>
    <w:p w14:paraId="0736AD59" w14:textId="77777777" w:rsidR="00FC0201" w:rsidRPr="00F266CC" w:rsidRDefault="00FC0201" w:rsidP="00FC0201">
      <w:pPr>
        <w:rPr>
          <w:rFonts w:ascii="Century Gothic" w:hAnsi="Century Gothic"/>
        </w:rPr>
      </w:pPr>
    </w:p>
    <w:tbl>
      <w:tblPr>
        <w:tblStyle w:val="Tabelacomgrade"/>
        <w:tblW w:w="1034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C70543" w:rsidRPr="00F266CC" w14:paraId="6CD742C6" w14:textId="77777777" w:rsidTr="00964575">
        <w:tc>
          <w:tcPr>
            <w:tcW w:w="10343" w:type="dxa"/>
            <w:shd w:val="clear" w:color="auto" w:fill="D9D9D9" w:themeFill="background1" w:themeFillShade="D9"/>
            <w:vAlign w:val="center"/>
          </w:tcPr>
          <w:p w14:paraId="57A4EAF9" w14:textId="77777777" w:rsidR="00C70543" w:rsidRPr="00F266CC" w:rsidRDefault="00C70543" w:rsidP="00C70543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PROJETO:</w:t>
            </w:r>
          </w:p>
        </w:tc>
      </w:tr>
      <w:tr w:rsidR="00C70543" w:rsidRPr="00F266CC" w14:paraId="69B287E4" w14:textId="77777777" w:rsidTr="00964575">
        <w:tblPrEx>
          <w:shd w:val="clear" w:color="auto" w:fill="auto"/>
        </w:tblPrEx>
        <w:tc>
          <w:tcPr>
            <w:tcW w:w="10343" w:type="dxa"/>
          </w:tcPr>
          <w:p w14:paraId="19298A7C" w14:textId="77777777" w:rsidR="00C70543" w:rsidRPr="00F266CC" w:rsidRDefault="00C70543" w:rsidP="00023C03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Versão</w:t>
            </w:r>
            <w:r w:rsidR="006F4B53" w:rsidRPr="00F266CC">
              <w:rPr>
                <w:rFonts w:ascii="Century Gothic" w:hAnsi="Century Gothic"/>
              </w:rPr>
              <w:t xml:space="preserve"> do Documento</w:t>
            </w:r>
            <w:r w:rsidRPr="00F266CC">
              <w:rPr>
                <w:rFonts w:ascii="Century Gothic" w:hAnsi="Century Gothic"/>
              </w:rPr>
              <w:t xml:space="preserve">: </w:t>
            </w:r>
          </w:p>
        </w:tc>
      </w:tr>
      <w:tr w:rsidR="006F4B53" w:rsidRPr="00F266CC" w14:paraId="7F5B4339" w14:textId="77777777" w:rsidTr="00964575">
        <w:tblPrEx>
          <w:shd w:val="clear" w:color="auto" w:fill="auto"/>
        </w:tblPrEx>
        <w:tc>
          <w:tcPr>
            <w:tcW w:w="10343" w:type="dxa"/>
          </w:tcPr>
          <w:p w14:paraId="011435A9" w14:textId="77777777" w:rsidR="006F4B53" w:rsidRPr="00F266CC" w:rsidRDefault="006F4B53" w:rsidP="00220D3A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Responsável pela elaboração:</w:t>
            </w:r>
          </w:p>
        </w:tc>
      </w:tr>
      <w:tr w:rsidR="00237F09" w:rsidRPr="00F266CC" w14:paraId="7DE30447" w14:textId="77777777" w:rsidTr="00237F09">
        <w:tblPrEx>
          <w:shd w:val="clear" w:color="auto" w:fill="auto"/>
        </w:tblPrEx>
        <w:tc>
          <w:tcPr>
            <w:tcW w:w="10343" w:type="dxa"/>
          </w:tcPr>
          <w:p w14:paraId="6B2ECFB3" w14:textId="77777777" w:rsidR="00237F09" w:rsidRPr="00F266CC" w:rsidRDefault="00237F09" w:rsidP="00713DE7">
            <w:pPr>
              <w:spacing w:beforeLines="20" w:before="48" w:afterLines="20" w:after="48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Data:</w:t>
            </w:r>
          </w:p>
        </w:tc>
      </w:tr>
    </w:tbl>
    <w:p w14:paraId="09281A8C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628F1EFC" w14:textId="77777777" w:rsidR="00F55EEA" w:rsidRPr="00F266CC" w:rsidRDefault="006F4B53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 xml:space="preserve">1. </w:t>
      </w:r>
      <w:r w:rsidR="00F55EEA" w:rsidRPr="00F266CC">
        <w:rPr>
          <w:rFonts w:ascii="Century Gothic" w:hAnsi="Century Gothic"/>
          <w:b/>
        </w:rPr>
        <w:t>Introdução</w:t>
      </w:r>
    </w:p>
    <w:p w14:paraId="27A4973E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704AFC5D" w14:textId="77777777" w:rsidR="00F55EEA" w:rsidRPr="00F266CC" w:rsidRDefault="00F94988" w:rsidP="00227434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t xml:space="preserve">Breve descrição sobre </w:t>
      </w:r>
      <w:r w:rsidR="00183F41" w:rsidRPr="00F266CC">
        <w:rPr>
          <w:rFonts w:ascii="Century Gothic" w:hAnsi="Century Gothic"/>
        </w:rPr>
        <w:t>os componentes d</w:t>
      </w:r>
      <w:r w:rsidRPr="00F266CC">
        <w:rPr>
          <w:rFonts w:ascii="Century Gothic" w:hAnsi="Century Gothic"/>
        </w:rPr>
        <w:t>o documento.</w:t>
      </w:r>
    </w:p>
    <w:p w14:paraId="07C069A2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</w:p>
    <w:p w14:paraId="7BA12A6A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2. Propósito do Sistema</w:t>
      </w:r>
    </w:p>
    <w:p w14:paraId="70E5180B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</w:rPr>
      </w:pPr>
    </w:p>
    <w:p w14:paraId="1FD861CC" w14:textId="77777777" w:rsidR="001569F3" w:rsidRPr="00F266CC" w:rsidRDefault="00F94988" w:rsidP="00227434">
      <w:pPr>
        <w:spacing w:beforeLines="20" w:before="48" w:afterLines="20" w:after="48"/>
        <w:jc w:val="both"/>
        <w:rPr>
          <w:rFonts w:ascii="Century Gothic" w:hAnsi="Century Gothic"/>
        </w:rPr>
      </w:pPr>
      <w:r w:rsidRPr="00F266CC">
        <w:rPr>
          <w:rFonts w:ascii="Century Gothic" w:hAnsi="Century Gothic"/>
        </w:rPr>
        <w:t>Descrever sucintamente o Cliente, seu ramo de atuação e como o software poderá auxiliá-lo.</w:t>
      </w:r>
    </w:p>
    <w:p w14:paraId="4B2C9611" w14:textId="77777777" w:rsidR="001F7752" w:rsidRPr="00F266CC" w:rsidRDefault="001F7752" w:rsidP="001569F3">
      <w:pPr>
        <w:spacing w:beforeLines="20" w:before="48" w:afterLines="20" w:after="48"/>
        <w:jc w:val="both"/>
        <w:rPr>
          <w:rFonts w:ascii="Century Gothic" w:hAnsi="Century Gothic"/>
          <w:b/>
        </w:rPr>
      </w:pPr>
    </w:p>
    <w:p w14:paraId="0885E48B" w14:textId="77777777" w:rsidR="00F55EEA" w:rsidRPr="00F266CC" w:rsidRDefault="00F55EEA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3</w:t>
      </w:r>
      <w:r w:rsidR="001F7752" w:rsidRPr="00F266CC">
        <w:rPr>
          <w:rFonts w:ascii="Century Gothic" w:hAnsi="Century Gothic"/>
          <w:b/>
        </w:rPr>
        <w:t xml:space="preserve">. </w:t>
      </w:r>
      <w:r w:rsidR="00227434" w:rsidRPr="00F266CC">
        <w:rPr>
          <w:rFonts w:ascii="Century Gothic" w:hAnsi="Century Gothic"/>
          <w:b/>
        </w:rPr>
        <w:t>Co</w:t>
      </w:r>
      <w:r w:rsidR="00F266CC">
        <w:rPr>
          <w:rFonts w:ascii="Century Gothic" w:hAnsi="Century Gothic"/>
          <w:b/>
        </w:rPr>
        <w:t>mportamento e Contexto</w:t>
      </w:r>
    </w:p>
    <w:p w14:paraId="139D5E39" w14:textId="77777777" w:rsidR="001F7752" w:rsidRPr="00F266CC" w:rsidRDefault="001F7752" w:rsidP="00C70543">
      <w:pPr>
        <w:spacing w:beforeLines="20" w:before="48" w:afterLines="20" w:after="48"/>
        <w:rPr>
          <w:rFonts w:ascii="Century Gothic" w:hAnsi="Century Gothic"/>
        </w:rPr>
      </w:pPr>
    </w:p>
    <w:p w14:paraId="17346D40" w14:textId="77777777" w:rsidR="00227434" w:rsidRPr="00F266CC" w:rsidRDefault="001F7752" w:rsidP="00C70543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t>Anexar as interfaces aprovadas pelo Cliente (imagens PNG geradas pelo Designer).</w:t>
      </w:r>
    </w:p>
    <w:p w14:paraId="51500119" w14:textId="77777777" w:rsidR="001F7752" w:rsidRPr="00F266CC" w:rsidRDefault="001F7752" w:rsidP="00C70543">
      <w:pPr>
        <w:spacing w:beforeLines="20" w:before="48" w:afterLines="20" w:after="48"/>
        <w:rPr>
          <w:rFonts w:ascii="Century Gothic" w:hAnsi="Century Gothic"/>
        </w:rPr>
      </w:pPr>
    </w:p>
    <w:p w14:paraId="0546F58D" w14:textId="77777777" w:rsidR="00227434" w:rsidRPr="00F266CC" w:rsidRDefault="00227434" w:rsidP="00C70543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t>O site terá painel administrativo? Se sim, identificar o perfil dos usuários que farão a administração do site.</w:t>
      </w:r>
    </w:p>
    <w:p w14:paraId="0E46D10E" w14:textId="77777777" w:rsidR="00227434" w:rsidRPr="00F266CC" w:rsidRDefault="00227434" w:rsidP="00C70543">
      <w:pPr>
        <w:spacing w:beforeLines="20" w:before="48" w:afterLines="20" w:after="48"/>
        <w:rPr>
          <w:rFonts w:ascii="Century Gothic" w:hAnsi="Century Gothic"/>
        </w:rPr>
      </w:pPr>
    </w:p>
    <w:p w14:paraId="4DCECDB8" w14:textId="77777777" w:rsidR="0066729E" w:rsidRPr="00F266CC" w:rsidRDefault="00227434" w:rsidP="00C70543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t xml:space="preserve">Identificar o tipo de público que acessará a plataforma e qual </w:t>
      </w:r>
      <w:r w:rsidR="003B466B" w:rsidRPr="00F266CC">
        <w:rPr>
          <w:rFonts w:ascii="Century Gothic" w:hAnsi="Century Gothic"/>
        </w:rPr>
        <w:t>tipo de operação e frequência de acesso esperados.</w:t>
      </w:r>
    </w:p>
    <w:p w14:paraId="11B6D833" w14:textId="77777777" w:rsidR="00967776" w:rsidRPr="00F266CC" w:rsidRDefault="00967776" w:rsidP="00C70543">
      <w:pPr>
        <w:spacing w:beforeLines="20" w:before="48" w:afterLines="20" w:after="48"/>
        <w:rPr>
          <w:rFonts w:ascii="Century Gothic" w:hAnsi="Century Gothic"/>
        </w:rPr>
      </w:pPr>
    </w:p>
    <w:p w14:paraId="2E90D387" w14:textId="77777777" w:rsidR="00967776" w:rsidRPr="00F266CC" w:rsidRDefault="00967776" w:rsidP="00C70543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4. Inspirações</w:t>
      </w:r>
    </w:p>
    <w:p w14:paraId="050FA1F6" w14:textId="77777777" w:rsidR="00967776" w:rsidRPr="00F266CC" w:rsidRDefault="00967776" w:rsidP="00C70543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br/>
        <w:t>Exemplos de sites e plataformas indicadas pelo cliente como parecidas com o produto que deseja obter.</w:t>
      </w:r>
    </w:p>
    <w:p w14:paraId="7957CD26" w14:textId="77777777" w:rsidR="003B466B" w:rsidRPr="00F266CC" w:rsidRDefault="003B466B" w:rsidP="00C70543">
      <w:pPr>
        <w:spacing w:beforeLines="20" w:before="48" w:afterLines="20" w:after="48"/>
        <w:rPr>
          <w:rFonts w:ascii="Century Gothic" w:hAnsi="Century Gothic"/>
        </w:rPr>
      </w:pPr>
    </w:p>
    <w:p w14:paraId="386610DC" w14:textId="77777777" w:rsidR="003B466B" w:rsidRPr="00F266CC" w:rsidRDefault="00967776" w:rsidP="003B466B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5</w:t>
      </w:r>
      <w:r w:rsidR="003B466B" w:rsidRPr="00F266CC">
        <w:rPr>
          <w:rFonts w:ascii="Century Gothic" w:hAnsi="Century Gothic"/>
          <w:b/>
        </w:rPr>
        <w:t>. Restrições</w:t>
      </w:r>
    </w:p>
    <w:p w14:paraId="3EA18AAF" w14:textId="77777777" w:rsidR="003B466B" w:rsidRPr="00F266CC" w:rsidRDefault="003B466B" w:rsidP="003B466B">
      <w:pPr>
        <w:spacing w:beforeLines="20" w:before="48" w:afterLines="20" w:after="48"/>
        <w:rPr>
          <w:rFonts w:ascii="Century Gothic" w:hAnsi="Century Gothic"/>
        </w:rPr>
      </w:pPr>
    </w:p>
    <w:p w14:paraId="56522F58" w14:textId="77777777" w:rsidR="003B466B" w:rsidRPr="00F266CC" w:rsidRDefault="003B466B" w:rsidP="003B466B">
      <w:pPr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t xml:space="preserve">Descrever aspectos de </w:t>
      </w:r>
      <w:r w:rsidR="00FC0201" w:rsidRPr="00F266CC">
        <w:rPr>
          <w:rFonts w:ascii="Century Gothic" w:hAnsi="Century Gothic"/>
        </w:rPr>
        <w:t>G</w:t>
      </w:r>
      <w:r w:rsidRPr="00F266CC">
        <w:rPr>
          <w:rFonts w:ascii="Century Gothic" w:hAnsi="Century Gothic"/>
        </w:rPr>
        <w:t xml:space="preserve">overnança e </w:t>
      </w:r>
      <w:proofErr w:type="spellStart"/>
      <w:r w:rsidR="00FC0201" w:rsidRPr="00F266CC">
        <w:rPr>
          <w:rFonts w:ascii="Century Gothic" w:hAnsi="Century Gothic"/>
        </w:rPr>
        <w:t>C</w:t>
      </w:r>
      <w:r w:rsidRPr="00F266CC">
        <w:rPr>
          <w:rFonts w:ascii="Century Gothic" w:hAnsi="Century Gothic"/>
        </w:rPr>
        <w:t>ompliance</w:t>
      </w:r>
      <w:proofErr w:type="spellEnd"/>
      <w:r w:rsidRPr="00F266CC">
        <w:rPr>
          <w:rFonts w:ascii="Century Gothic" w:hAnsi="Century Gothic"/>
        </w:rPr>
        <w:t>, ou mesmo necessidades específicas/pessoais do cliente, que possam limitar as opções dos desenvolvedores</w:t>
      </w:r>
      <w:r w:rsidR="0066729E" w:rsidRPr="00F266CC">
        <w:rPr>
          <w:rFonts w:ascii="Century Gothic" w:hAnsi="Century Gothic"/>
        </w:rPr>
        <w:t>. Destacar se é aplicável algum tipo de regulamentação ou legislação ao projeto.</w:t>
      </w:r>
    </w:p>
    <w:p w14:paraId="0A25C06B" w14:textId="77777777" w:rsidR="00CF587E" w:rsidRDefault="00CF587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59E3DF5" w14:textId="77777777" w:rsidR="00237F09" w:rsidRPr="00F266CC" w:rsidRDefault="00967776" w:rsidP="00237F09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lastRenderedPageBreak/>
        <w:t>6</w:t>
      </w:r>
      <w:r w:rsidR="0066729E" w:rsidRPr="00F266CC">
        <w:rPr>
          <w:rFonts w:ascii="Century Gothic" w:hAnsi="Century Gothic"/>
          <w:b/>
        </w:rPr>
        <w:t>. Outros Softwares</w:t>
      </w:r>
      <w:r w:rsidR="00237F09" w:rsidRPr="00F266CC">
        <w:rPr>
          <w:rFonts w:ascii="Century Gothic" w:hAnsi="Century Gothic"/>
        </w:rPr>
        <w:tab/>
      </w:r>
    </w:p>
    <w:p w14:paraId="32BBB63F" w14:textId="77777777" w:rsidR="0066729E" w:rsidRPr="00F266CC" w:rsidRDefault="0066729E" w:rsidP="0066729E">
      <w:pPr>
        <w:tabs>
          <w:tab w:val="left" w:pos="2068"/>
        </w:tabs>
        <w:spacing w:beforeLines="20" w:before="48" w:afterLines="20" w:after="48"/>
        <w:rPr>
          <w:rFonts w:ascii="Century Gothic" w:hAnsi="Century Gothic"/>
        </w:rPr>
      </w:pPr>
      <w:r w:rsidRPr="00F266CC">
        <w:rPr>
          <w:rFonts w:ascii="Century Gothic" w:hAnsi="Century Gothic"/>
        </w:rPr>
        <w:br/>
        <w:t>Há necessidade de comunicação com outras plataformas (pagamento, por exemplo) ou softwares (software gerencial do Cliente, por exemplo)?</w:t>
      </w:r>
    </w:p>
    <w:p w14:paraId="664B6B59" w14:textId="77777777" w:rsidR="001569F3" w:rsidRPr="00F266CC" w:rsidRDefault="001569F3" w:rsidP="00C70543">
      <w:pPr>
        <w:spacing w:beforeLines="20" w:before="48" w:afterLines="20" w:after="48"/>
        <w:rPr>
          <w:rFonts w:ascii="Century Gothic" w:hAnsi="Century Gothic"/>
        </w:rPr>
      </w:pPr>
    </w:p>
    <w:p w14:paraId="766214B6" w14:textId="77777777" w:rsidR="001F7752" w:rsidRPr="00F266CC" w:rsidRDefault="00967776" w:rsidP="001F7752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7</w:t>
      </w:r>
      <w:r w:rsidR="001F7752" w:rsidRPr="00F266CC">
        <w:rPr>
          <w:rFonts w:ascii="Century Gothic" w:hAnsi="Century Gothic"/>
          <w:b/>
        </w:rPr>
        <w:t>. Modelos e Fluxogramas</w:t>
      </w:r>
    </w:p>
    <w:p w14:paraId="2BC19316" w14:textId="77777777" w:rsidR="001F7752" w:rsidRPr="00F266CC" w:rsidRDefault="001F7752" w:rsidP="001F7752">
      <w:pPr>
        <w:spacing w:beforeLines="20" w:before="48" w:afterLines="20" w:after="48"/>
        <w:rPr>
          <w:rFonts w:ascii="Century Gothic" w:hAnsi="Century Gothic"/>
        </w:rPr>
      </w:pPr>
    </w:p>
    <w:p w14:paraId="3C348E55" w14:textId="77777777" w:rsidR="00F55EEA" w:rsidRPr="00F266CC" w:rsidRDefault="001F7752" w:rsidP="0066729E">
      <w:pPr>
        <w:spacing w:beforeLines="20" w:before="48" w:afterLines="20" w:after="48"/>
        <w:jc w:val="both"/>
        <w:rPr>
          <w:rFonts w:ascii="Century Gothic" w:hAnsi="Century Gothic"/>
        </w:rPr>
      </w:pPr>
      <w:r w:rsidRPr="00F266CC">
        <w:rPr>
          <w:rFonts w:ascii="Century Gothic" w:hAnsi="Century Gothic"/>
        </w:rPr>
        <w:t>Apresentar os diagramas de Caso de Uso, BPMN, ou equivalentes, visando ilustrar as etapas do processo. Os diagramas devem conter legendas sempre que necessário, data, nome, propósito (resumir para que o diagrama é destinado) e identificação do Projeto.</w:t>
      </w:r>
    </w:p>
    <w:p w14:paraId="47451677" w14:textId="77777777" w:rsidR="008F5232" w:rsidRPr="00F266CC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p w14:paraId="407BA6ED" w14:textId="77777777" w:rsidR="008F5232" w:rsidRPr="00F266CC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p w14:paraId="62BFA7D0" w14:textId="77777777" w:rsidR="0048525F" w:rsidRPr="00F266CC" w:rsidRDefault="00967776" w:rsidP="008F5232">
      <w:pPr>
        <w:spacing w:beforeLines="20" w:before="48" w:afterLines="20" w:after="48"/>
        <w:rPr>
          <w:rFonts w:ascii="Century Gothic" w:hAnsi="Century Gothic"/>
          <w:b/>
        </w:rPr>
      </w:pPr>
      <w:r w:rsidRPr="00F266CC">
        <w:rPr>
          <w:rFonts w:ascii="Century Gothic" w:hAnsi="Century Gothic"/>
          <w:b/>
        </w:rPr>
        <w:t>8</w:t>
      </w:r>
      <w:r w:rsidR="008F5232" w:rsidRPr="00F266CC">
        <w:rPr>
          <w:rFonts w:ascii="Century Gothic" w:hAnsi="Century Gothic"/>
          <w:b/>
        </w:rPr>
        <w:t xml:space="preserve">. </w:t>
      </w:r>
      <w:r w:rsidR="00536EC7" w:rsidRPr="00F266CC">
        <w:rPr>
          <w:rFonts w:ascii="Century Gothic" w:hAnsi="Century Gothic"/>
          <w:b/>
        </w:rPr>
        <w:t>Resumo</w:t>
      </w:r>
      <w:r w:rsidR="008F5232" w:rsidRPr="00F266CC">
        <w:rPr>
          <w:rFonts w:ascii="Century Gothic" w:hAnsi="Century Gothic"/>
          <w:b/>
        </w:rPr>
        <w:t xml:space="preserve"> dos Requisitos</w:t>
      </w:r>
    </w:p>
    <w:p w14:paraId="6D95CEF8" w14:textId="77777777" w:rsidR="008F5232" w:rsidRPr="00F266CC" w:rsidRDefault="008F5232" w:rsidP="008F5232">
      <w:pPr>
        <w:spacing w:beforeLines="20" w:before="48" w:afterLines="20" w:after="48"/>
        <w:rPr>
          <w:rFonts w:ascii="Century Gothic" w:hAnsi="Century Gothic"/>
          <w:b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6920"/>
        <w:gridCol w:w="2137"/>
      </w:tblGrid>
      <w:tr w:rsidR="000C1186" w:rsidRPr="00F266CC" w14:paraId="43A9DC49" w14:textId="77777777" w:rsidTr="00223211">
        <w:trPr>
          <w:trHeight w:val="458"/>
        </w:trPr>
        <w:tc>
          <w:tcPr>
            <w:tcW w:w="10070" w:type="dxa"/>
            <w:gridSpan w:val="3"/>
            <w:shd w:val="clear" w:color="auto" w:fill="F2F2F2" w:themeFill="background1" w:themeFillShade="F2"/>
          </w:tcPr>
          <w:p w14:paraId="2731FC54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Requisitos Funcionais</w:t>
            </w:r>
          </w:p>
        </w:tc>
      </w:tr>
      <w:tr w:rsidR="000C1186" w:rsidRPr="00F266CC" w14:paraId="6E9BE00F" w14:textId="77777777" w:rsidTr="000C1186">
        <w:trPr>
          <w:trHeight w:val="458"/>
        </w:trPr>
        <w:tc>
          <w:tcPr>
            <w:tcW w:w="1013" w:type="dxa"/>
          </w:tcPr>
          <w:p w14:paraId="6674B814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6920" w:type="dxa"/>
          </w:tcPr>
          <w:p w14:paraId="26C6D61F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Descrição</w:t>
            </w:r>
          </w:p>
        </w:tc>
        <w:tc>
          <w:tcPr>
            <w:tcW w:w="2137" w:type="dxa"/>
          </w:tcPr>
          <w:p w14:paraId="35112A98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Envolvidos</w:t>
            </w:r>
          </w:p>
        </w:tc>
      </w:tr>
      <w:tr w:rsidR="000C1186" w:rsidRPr="00F266CC" w14:paraId="4AC1C3D6" w14:textId="77777777" w:rsidTr="000C1186">
        <w:trPr>
          <w:trHeight w:val="458"/>
        </w:trPr>
        <w:tc>
          <w:tcPr>
            <w:tcW w:w="1013" w:type="dxa"/>
          </w:tcPr>
          <w:p w14:paraId="6CEF8D4B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3D0C5B2D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1E129A9A" w14:textId="77777777" w:rsidR="000C1186" w:rsidRPr="00F266CC" w:rsidRDefault="000C1186" w:rsidP="00967776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0C1186" w:rsidRPr="00F266CC" w14:paraId="36EC1429" w14:textId="77777777" w:rsidTr="000C1186">
        <w:trPr>
          <w:trHeight w:val="430"/>
        </w:trPr>
        <w:tc>
          <w:tcPr>
            <w:tcW w:w="1013" w:type="dxa"/>
          </w:tcPr>
          <w:p w14:paraId="0682C3EF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61A35D79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5345C6E5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02BF8AD7" w14:textId="77777777" w:rsidTr="00080AAA">
        <w:trPr>
          <w:trHeight w:val="430"/>
        </w:trPr>
        <w:tc>
          <w:tcPr>
            <w:tcW w:w="1013" w:type="dxa"/>
          </w:tcPr>
          <w:p w14:paraId="5527F46A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78D858DA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1ED594F0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3E127C8D" w14:textId="77777777" w:rsidTr="00080AAA">
        <w:trPr>
          <w:trHeight w:val="487"/>
        </w:trPr>
        <w:tc>
          <w:tcPr>
            <w:tcW w:w="1013" w:type="dxa"/>
          </w:tcPr>
          <w:p w14:paraId="093E10CF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2D17793E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8931827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54B65876" w14:textId="77777777" w:rsidTr="00080AAA">
        <w:trPr>
          <w:trHeight w:val="430"/>
        </w:trPr>
        <w:tc>
          <w:tcPr>
            <w:tcW w:w="1013" w:type="dxa"/>
          </w:tcPr>
          <w:p w14:paraId="66411080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6922F230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CB206A8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5EC92E2D" w14:textId="77777777" w:rsidTr="00080AAA">
        <w:trPr>
          <w:trHeight w:val="487"/>
        </w:trPr>
        <w:tc>
          <w:tcPr>
            <w:tcW w:w="1013" w:type="dxa"/>
          </w:tcPr>
          <w:p w14:paraId="726C8367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47F9ECC5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59FD2033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0C1186" w:rsidRPr="00F266CC" w14:paraId="2B50473F" w14:textId="77777777" w:rsidTr="000C1186">
        <w:trPr>
          <w:trHeight w:val="430"/>
        </w:trPr>
        <w:tc>
          <w:tcPr>
            <w:tcW w:w="1013" w:type="dxa"/>
          </w:tcPr>
          <w:p w14:paraId="19CE41FD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18C63944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078F9B95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0C1186" w:rsidRPr="00F266CC" w14:paraId="29D6E9AC" w14:textId="77777777" w:rsidTr="000C1186">
        <w:trPr>
          <w:trHeight w:val="487"/>
        </w:trPr>
        <w:tc>
          <w:tcPr>
            <w:tcW w:w="1013" w:type="dxa"/>
          </w:tcPr>
          <w:p w14:paraId="41CA047E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6920" w:type="dxa"/>
          </w:tcPr>
          <w:p w14:paraId="7E1B2FFC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2137" w:type="dxa"/>
          </w:tcPr>
          <w:p w14:paraId="740CCB0F" w14:textId="77777777" w:rsidR="000C1186" w:rsidRPr="00F266CC" w:rsidRDefault="000C1186" w:rsidP="00967776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34CF42A1" w14:textId="77777777" w:rsidR="008F5232" w:rsidRPr="00F266CC" w:rsidRDefault="008F5232" w:rsidP="008F5232">
      <w:pPr>
        <w:spacing w:beforeLines="20" w:before="48" w:afterLines="20" w:after="48"/>
        <w:rPr>
          <w:rFonts w:ascii="Century Gothic" w:hAnsi="Century Gothic"/>
          <w:b/>
        </w:rPr>
      </w:pPr>
    </w:p>
    <w:p w14:paraId="0E3BD77C" w14:textId="77777777" w:rsidR="008F5232" w:rsidRPr="00F266CC" w:rsidRDefault="008F5232" w:rsidP="00C70543">
      <w:pPr>
        <w:spacing w:beforeLines="20" w:before="48" w:afterLines="20" w:after="48"/>
        <w:rPr>
          <w:rFonts w:ascii="Century Gothic" w:hAnsi="Century Gothic"/>
        </w:rPr>
      </w:pPr>
    </w:p>
    <w:tbl>
      <w:tblPr>
        <w:tblStyle w:val="Tabelacomgrade"/>
        <w:tblW w:w="10070" w:type="dxa"/>
        <w:tblLook w:val="04A0" w:firstRow="1" w:lastRow="0" w:firstColumn="1" w:lastColumn="0" w:noHBand="0" w:noVBand="1"/>
      </w:tblPr>
      <w:tblGrid>
        <w:gridCol w:w="1013"/>
        <w:gridCol w:w="9057"/>
      </w:tblGrid>
      <w:tr w:rsidR="00B27238" w:rsidRPr="00F266CC" w14:paraId="5D1026EC" w14:textId="77777777" w:rsidTr="00223211">
        <w:trPr>
          <w:trHeight w:val="458"/>
        </w:trPr>
        <w:tc>
          <w:tcPr>
            <w:tcW w:w="10070" w:type="dxa"/>
            <w:gridSpan w:val="2"/>
            <w:shd w:val="clear" w:color="auto" w:fill="F2F2F2" w:themeFill="background1" w:themeFillShade="F2"/>
          </w:tcPr>
          <w:p w14:paraId="28C65DFB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Requisitos Não-Funcionais</w:t>
            </w:r>
          </w:p>
        </w:tc>
      </w:tr>
      <w:tr w:rsidR="00B27238" w:rsidRPr="00F266CC" w14:paraId="159837CB" w14:textId="77777777" w:rsidTr="00713DE7">
        <w:trPr>
          <w:trHeight w:val="458"/>
        </w:trPr>
        <w:tc>
          <w:tcPr>
            <w:tcW w:w="1013" w:type="dxa"/>
          </w:tcPr>
          <w:p w14:paraId="4FB2032D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Código</w:t>
            </w:r>
          </w:p>
        </w:tc>
        <w:tc>
          <w:tcPr>
            <w:tcW w:w="9057" w:type="dxa"/>
          </w:tcPr>
          <w:p w14:paraId="7B30AE36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Descrição</w:t>
            </w:r>
          </w:p>
        </w:tc>
      </w:tr>
      <w:tr w:rsidR="00B27238" w:rsidRPr="00F266CC" w14:paraId="5FAB1EFA" w14:textId="77777777" w:rsidTr="00713DE7">
        <w:trPr>
          <w:trHeight w:val="458"/>
        </w:trPr>
        <w:tc>
          <w:tcPr>
            <w:tcW w:w="1013" w:type="dxa"/>
          </w:tcPr>
          <w:p w14:paraId="0BA12910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0B0F4C6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3B98D740" w14:textId="77777777" w:rsidTr="00713DE7">
        <w:trPr>
          <w:trHeight w:val="458"/>
        </w:trPr>
        <w:tc>
          <w:tcPr>
            <w:tcW w:w="1013" w:type="dxa"/>
          </w:tcPr>
          <w:p w14:paraId="42D04EDC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4C6E394B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22E27A1D" w14:textId="77777777" w:rsidTr="00080AAA">
        <w:trPr>
          <w:trHeight w:val="458"/>
        </w:trPr>
        <w:tc>
          <w:tcPr>
            <w:tcW w:w="1013" w:type="dxa"/>
          </w:tcPr>
          <w:p w14:paraId="6AFC452F" w14:textId="77777777" w:rsidR="00CF587E" w:rsidRPr="00F266CC" w:rsidRDefault="00CF587E" w:rsidP="00080AA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6AF70E0A" w14:textId="77777777" w:rsidR="00CF587E" w:rsidRPr="00F266CC" w:rsidRDefault="00CF587E" w:rsidP="00080AA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3B05D7A6" w14:textId="77777777" w:rsidTr="00080AAA">
        <w:trPr>
          <w:trHeight w:val="487"/>
        </w:trPr>
        <w:tc>
          <w:tcPr>
            <w:tcW w:w="1013" w:type="dxa"/>
          </w:tcPr>
          <w:p w14:paraId="65737456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1943043A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CF587E" w:rsidRPr="00F266CC" w14:paraId="7B1CCBEE" w14:textId="77777777" w:rsidTr="00080AAA">
        <w:trPr>
          <w:trHeight w:val="487"/>
        </w:trPr>
        <w:tc>
          <w:tcPr>
            <w:tcW w:w="1013" w:type="dxa"/>
          </w:tcPr>
          <w:p w14:paraId="52305491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23291BD0" w14:textId="77777777" w:rsidR="00CF587E" w:rsidRPr="00F266CC" w:rsidRDefault="00CF587E" w:rsidP="00080AAA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09271665" w14:textId="77777777" w:rsidTr="00713DE7">
        <w:trPr>
          <w:trHeight w:val="458"/>
        </w:trPr>
        <w:tc>
          <w:tcPr>
            <w:tcW w:w="1013" w:type="dxa"/>
          </w:tcPr>
          <w:p w14:paraId="71868664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50DEA9DB" w14:textId="77777777" w:rsidR="00B27238" w:rsidRPr="00F266CC" w:rsidRDefault="00B27238" w:rsidP="00713DE7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</w:rPr>
            </w:pPr>
          </w:p>
        </w:tc>
      </w:tr>
      <w:tr w:rsidR="00B27238" w:rsidRPr="00F266CC" w14:paraId="5CAB4DD0" w14:textId="77777777" w:rsidTr="00713DE7">
        <w:trPr>
          <w:trHeight w:val="487"/>
        </w:trPr>
        <w:tc>
          <w:tcPr>
            <w:tcW w:w="1013" w:type="dxa"/>
          </w:tcPr>
          <w:p w14:paraId="3B92E062" w14:textId="77777777" w:rsidR="00B27238" w:rsidRPr="00F266CC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  <w:tc>
          <w:tcPr>
            <w:tcW w:w="9057" w:type="dxa"/>
          </w:tcPr>
          <w:p w14:paraId="0CB6D237" w14:textId="77777777" w:rsidR="00B27238" w:rsidRPr="00F266CC" w:rsidRDefault="00B27238" w:rsidP="00713DE7">
            <w:pPr>
              <w:spacing w:beforeLines="20" w:before="48" w:afterLines="20" w:after="48"/>
              <w:rPr>
                <w:rFonts w:ascii="Century Gothic" w:hAnsi="Century Gothic"/>
                <w:b/>
              </w:rPr>
            </w:pPr>
          </w:p>
        </w:tc>
      </w:tr>
    </w:tbl>
    <w:p w14:paraId="303A8CA3" w14:textId="1A0D5C02" w:rsidR="00B65847" w:rsidRDefault="00B65847" w:rsidP="00964575">
      <w:pPr>
        <w:tabs>
          <w:tab w:val="left" w:pos="2116"/>
        </w:tabs>
        <w:rPr>
          <w:rFonts w:ascii="Century Gothic" w:hAnsi="Century Gothic"/>
        </w:rPr>
      </w:pPr>
    </w:p>
    <w:tbl>
      <w:tblPr>
        <w:tblStyle w:val="Tabelacomgrade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3779"/>
        <w:gridCol w:w="283"/>
        <w:gridCol w:w="1503"/>
        <w:gridCol w:w="1993"/>
        <w:gridCol w:w="519"/>
        <w:gridCol w:w="2165"/>
        <w:gridCol w:w="1093"/>
      </w:tblGrid>
      <w:tr w:rsidR="00A17896" w:rsidRPr="00F266CC" w14:paraId="11708E91" w14:textId="77777777" w:rsidTr="000024AC">
        <w:trPr>
          <w:trHeight w:val="340"/>
          <w:jc w:val="center"/>
        </w:trPr>
        <w:tc>
          <w:tcPr>
            <w:tcW w:w="5000" w:type="pct"/>
            <w:gridSpan w:val="7"/>
            <w:shd w:val="clear" w:color="auto" w:fill="FFC000"/>
            <w:vAlign w:val="center"/>
          </w:tcPr>
          <w:p w14:paraId="31D9F3F3" w14:textId="25FA80FC" w:rsidR="00A17896" w:rsidRPr="00F266CC" w:rsidRDefault="00237F09" w:rsidP="00003CF0">
            <w:pPr>
              <w:pStyle w:val="Ttulo1"/>
              <w:jc w:val="center"/>
              <w:outlineLvl w:val="0"/>
            </w:pPr>
            <w:bookmarkStart w:id="5" w:name="_Toc527448949"/>
            <w:r w:rsidRPr="00F266CC">
              <w:lastRenderedPageBreak/>
              <w:t xml:space="preserve">Relatório de </w:t>
            </w:r>
            <w:r w:rsidR="001377DC" w:rsidRPr="00F266CC">
              <w:t>Acompanhamento, Entrega e Feedback</w:t>
            </w:r>
            <w:bookmarkEnd w:id="5"/>
          </w:p>
        </w:tc>
      </w:tr>
      <w:tr w:rsidR="00116318" w:rsidRPr="00F266CC" w14:paraId="4FEFF466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261A09A0" w14:textId="77777777" w:rsidR="00116318" w:rsidRPr="00F266CC" w:rsidRDefault="009C47A9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</w:rPr>
              <w:br w:type="page"/>
            </w:r>
            <w:r w:rsidR="001377DC" w:rsidRPr="00F266CC">
              <w:rPr>
                <w:rFonts w:ascii="Century Gothic" w:hAnsi="Century Gothic"/>
                <w:b/>
              </w:rPr>
              <w:t>Propostas de Melhoria</w:t>
            </w:r>
          </w:p>
        </w:tc>
      </w:tr>
      <w:tr w:rsidR="00116318" w:rsidRPr="00F266CC" w14:paraId="5CEAEB54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437FCC83" w14:textId="77777777" w:rsidR="00116318" w:rsidRPr="00F266CC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Proposta</w:t>
            </w: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18D5A72B" w14:textId="77777777" w:rsidR="00116318" w:rsidRPr="00F266CC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Motivação</w:t>
            </w:r>
          </w:p>
        </w:tc>
        <w:tc>
          <w:tcPr>
            <w:tcW w:w="955" w:type="pct"/>
            <w:shd w:val="clear" w:color="auto" w:fill="auto"/>
            <w:vAlign w:val="center"/>
          </w:tcPr>
          <w:p w14:paraId="577ACD79" w14:textId="77777777" w:rsidR="00116318" w:rsidRPr="00F266CC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Complexidade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1D298548" w14:textId="77777777" w:rsidR="00116318" w:rsidRPr="00F266CC" w:rsidRDefault="00116318" w:rsidP="00A11E9E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Riscos</w:t>
            </w:r>
          </w:p>
        </w:tc>
      </w:tr>
      <w:tr w:rsidR="00116318" w:rsidRPr="00F266CC" w14:paraId="37993218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3B52DCFE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74F4D031" w14:textId="77777777" w:rsidR="006B0FDA" w:rsidRPr="00F266CC" w:rsidRDefault="006B0FDA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EE3D26C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350C655B" w14:textId="77777777" w:rsidR="006D046F" w:rsidRPr="00F266CC" w:rsidRDefault="006D046F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F266CC" w14:paraId="4292FDC5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0B239AFD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6FFD8E56" w14:textId="77777777" w:rsidR="006B0FDA" w:rsidRPr="00F266CC" w:rsidRDefault="006B0FDA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D4A5C72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58C96E22" w14:textId="77777777" w:rsidR="00CC4485" w:rsidRPr="00F266CC" w:rsidRDefault="00CC4485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F266CC" w14:paraId="173A2B6D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1C1E4C3B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515F28DB" w14:textId="77777777" w:rsidR="00AC6462" w:rsidRPr="00F266CC" w:rsidRDefault="00AC6462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4AAF46F4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4141DFF9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8E6F16" w:rsidRPr="00F266CC" w14:paraId="1B272BB5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2DA0B184" w14:textId="77777777" w:rsidR="008E6F16" w:rsidRPr="00F266CC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08C6E248" w14:textId="77777777" w:rsidR="00363593" w:rsidRPr="00F266CC" w:rsidRDefault="00363593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50E3A904" w14:textId="77777777" w:rsidR="008E6F16" w:rsidRPr="00F266CC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48D7D585" w14:textId="77777777" w:rsidR="00DC3587" w:rsidRPr="00F266CC" w:rsidRDefault="00DC3587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bookmarkStart w:id="6" w:name="_GoBack"/>
        <w:bookmarkEnd w:id="6"/>
      </w:tr>
      <w:tr w:rsidR="008E6F16" w:rsidRPr="00F266CC" w14:paraId="019B51DC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48C470CE" w14:textId="77777777" w:rsidR="008E6F16" w:rsidRPr="00F266CC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33287590" w14:textId="77777777" w:rsidR="00F751DC" w:rsidRPr="00F266CC" w:rsidRDefault="00F751DC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3232F047" w14:textId="77777777" w:rsidR="008E6F16" w:rsidRPr="00F266CC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67389AE6" w14:textId="77777777" w:rsidR="008E6F16" w:rsidRPr="00F266CC" w:rsidRDefault="008E6F16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116318" w:rsidRPr="00F266CC" w14:paraId="506B3FCC" w14:textId="77777777" w:rsidTr="00A11E9E">
        <w:trPr>
          <w:trHeight w:val="340"/>
          <w:jc w:val="center"/>
        </w:trPr>
        <w:tc>
          <w:tcPr>
            <w:tcW w:w="1792" w:type="pct"/>
            <w:gridSpan w:val="2"/>
            <w:shd w:val="clear" w:color="auto" w:fill="auto"/>
            <w:vAlign w:val="center"/>
          </w:tcPr>
          <w:p w14:paraId="3EA01267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1771" w:type="pct"/>
            <w:gridSpan w:val="3"/>
            <w:shd w:val="clear" w:color="auto" w:fill="auto"/>
            <w:vAlign w:val="center"/>
          </w:tcPr>
          <w:p w14:paraId="1DEEDD13" w14:textId="77777777" w:rsidR="00F751DC" w:rsidRPr="00F266CC" w:rsidRDefault="00F751DC" w:rsidP="00C70543">
            <w:pPr>
              <w:pStyle w:val="PargrafodaLista"/>
              <w:spacing w:beforeLines="20" w:before="48" w:afterLines="20" w:after="48"/>
              <w:ind w:left="404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955" w:type="pct"/>
            <w:shd w:val="clear" w:color="auto" w:fill="auto"/>
            <w:vAlign w:val="center"/>
          </w:tcPr>
          <w:p w14:paraId="6FA3F72B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04E2197" w14:textId="77777777" w:rsidR="00116318" w:rsidRPr="00F266CC" w:rsidRDefault="0011631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BE52C3" w:rsidRPr="00F266CC" w14:paraId="40316D9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3D7B59D1" w14:textId="77777777" w:rsidR="00BE52C3" w:rsidRPr="00F266CC" w:rsidRDefault="00BE52C3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Soluções de melhorias aprovadas</w:t>
            </w:r>
          </w:p>
        </w:tc>
      </w:tr>
      <w:tr w:rsidR="00C00C48" w:rsidRPr="00F266CC" w14:paraId="48F9AB85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4345D1FC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689576C1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647C3F" w:rsidRPr="00F266CC" w14:paraId="5DAF566D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0C4EA49A" w14:textId="77777777" w:rsidR="00647C3F" w:rsidRPr="00F266CC" w:rsidRDefault="00647C3F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400D6A2F" w14:textId="77777777" w:rsidR="00647C3F" w:rsidRPr="00F266CC" w:rsidRDefault="00647C3F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F266CC" w14:paraId="2A5BB3D9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2D35EC41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08B5326A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F266CC" w14:paraId="4E5E1AAC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1B0F4D2C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35105372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C00C48" w:rsidRPr="00F266CC" w14:paraId="058FEED6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0B3225A9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1DDB6A76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  <w:b/>
              </w:rPr>
            </w:pPr>
          </w:p>
        </w:tc>
      </w:tr>
      <w:tr w:rsidR="00C00C48" w:rsidRPr="00F266CC" w14:paraId="7EA54DC7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7DCA4388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538DB6A9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F266CC" w14:paraId="34C53AAB" w14:textId="77777777" w:rsidTr="00A11E9E">
        <w:trPr>
          <w:trHeight w:val="340"/>
          <w:jc w:val="center"/>
        </w:trPr>
        <w:tc>
          <w:tcPr>
            <w:tcW w:w="2455" w:type="pct"/>
            <w:gridSpan w:val="3"/>
            <w:shd w:val="clear" w:color="auto" w:fill="auto"/>
            <w:vAlign w:val="center"/>
          </w:tcPr>
          <w:p w14:paraId="26A5CA13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0"/>
              <w:contextualSpacing/>
              <w:jc w:val="both"/>
              <w:rPr>
                <w:rFonts w:ascii="Century Gothic" w:hAnsi="Century Gothic"/>
              </w:rPr>
            </w:pPr>
          </w:p>
        </w:tc>
        <w:tc>
          <w:tcPr>
            <w:tcW w:w="2545" w:type="pct"/>
            <w:gridSpan w:val="4"/>
            <w:shd w:val="clear" w:color="auto" w:fill="auto"/>
            <w:vAlign w:val="center"/>
          </w:tcPr>
          <w:p w14:paraId="4145FB44" w14:textId="77777777" w:rsidR="00C00C48" w:rsidRPr="00F266CC" w:rsidRDefault="00C00C48" w:rsidP="00C70543">
            <w:pPr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</w:tc>
      </w:tr>
      <w:tr w:rsidR="00C00C48" w:rsidRPr="00F266CC" w14:paraId="7BFF8E5E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0D68793B" w14:textId="77777777" w:rsidR="00C00C48" w:rsidRPr="00F266CC" w:rsidRDefault="00C00C48" w:rsidP="00C70543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Ações necessárias para implementação das melhorias</w:t>
            </w:r>
          </w:p>
        </w:tc>
      </w:tr>
      <w:tr w:rsidR="00C00C48" w:rsidRPr="00F266CC" w14:paraId="71CBD4C9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605A65C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647C3F" w:rsidRPr="00F266CC" w14:paraId="049F373A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19D8FB7" w14:textId="77777777" w:rsidR="00647C3F" w:rsidRPr="00F266CC" w:rsidRDefault="00647C3F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C00C48" w:rsidRPr="00F266CC" w14:paraId="5F8B432D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33AF1A28" w14:textId="77777777" w:rsidR="00BD4BBB" w:rsidRPr="00F266CC" w:rsidRDefault="00BD4BBB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C00C48" w:rsidRPr="00F266CC" w14:paraId="2D935EF6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C9CFC98" w14:textId="77777777" w:rsidR="00C67DD1" w:rsidRPr="00F266CC" w:rsidRDefault="00C67DD1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C00C48" w:rsidRPr="00F266CC" w14:paraId="130A5BB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9AED412" w14:textId="77777777" w:rsidR="00C00C48" w:rsidRPr="00F266CC" w:rsidRDefault="00C00C48" w:rsidP="00C70543">
            <w:pPr>
              <w:pStyle w:val="PargrafodaLista"/>
              <w:spacing w:beforeLines="20" w:before="48" w:afterLines="20" w:after="48"/>
              <w:ind w:left="720"/>
              <w:contextualSpacing/>
              <w:jc w:val="both"/>
              <w:rPr>
                <w:rFonts w:ascii="Century Gothic" w:hAnsi="Century Gothic"/>
                <w:b/>
              </w:rPr>
            </w:pPr>
          </w:p>
        </w:tc>
      </w:tr>
      <w:tr w:rsidR="00C00C48" w:rsidRPr="00F266CC" w14:paraId="5FB9BCE5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0F6CE5D4" w14:textId="77777777" w:rsidR="00C67DD1" w:rsidRPr="00F266CC" w:rsidRDefault="00C67DD1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573FDE" w:rsidRPr="00F266CC" w14:paraId="0CFBC87D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39096F2" w14:textId="77777777" w:rsidR="00573FDE" w:rsidRPr="00F266CC" w:rsidRDefault="00573FDE" w:rsidP="00C70543">
            <w:pPr>
              <w:pStyle w:val="PargrafodaLista"/>
              <w:spacing w:beforeLines="20" w:before="48" w:afterLines="20" w:after="48"/>
              <w:ind w:left="1080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</w:p>
        </w:tc>
      </w:tr>
      <w:tr w:rsidR="00573FDE" w:rsidRPr="00F266CC" w14:paraId="6D934522" w14:textId="77777777" w:rsidTr="00713DE7">
        <w:trPr>
          <w:trHeight w:val="340"/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  <w:vAlign w:val="center"/>
          </w:tcPr>
          <w:p w14:paraId="32471F94" w14:textId="77777777" w:rsidR="00573FDE" w:rsidRPr="00F266CC" w:rsidRDefault="00573FDE" w:rsidP="00713DE7">
            <w:pPr>
              <w:pStyle w:val="PargrafodaLista"/>
              <w:numPr>
                <w:ilvl w:val="0"/>
                <w:numId w:val="5"/>
              </w:num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Tipo da Entrega</w:t>
            </w:r>
          </w:p>
        </w:tc>
      </w:tr>
      <w:tr w:rsidR="00573FDE" w:rsidRPr="00F266CC" w14:paraId="5B1F5DA1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5D0176C" w14:textId="77777777" w:rsidR="00573FDE" w:rsidRPr="00F266CC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hAnsi="Century Gothic"/>
                <w:b/>
              </w:rPr>
            </w:pPr>
            <w:proofErr w:type="gramStart"/>
            <w:r w:rsidRPr="00F266CC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F266CC">
              <w:rPr>
                <w:rFonts w:ascii="Century Gothic" w:hAnsi="Century Gothic"/>
                <w:b/>
              </w:rPr>
              <w:t xml:space="preserve">  ) Inicial</w:t>
            </w:r>
          </w:p>
        </w:tc>
      </w:tr>
      <w:tr w:rsidR="00573FDE" w:rsidRPr="00F266CC" w14:paraId="0BE19433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D57C9B2" w14:textId="77777777" w:rsidR="00573FDE" w:rsidRPr="00F266CC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hAnsi="Century Gothic"/>
                <w:b/>
              </w:rPr>
            </w:pPr>
            <w:proofErr w:type="gramStart"/>
            <w:r w:rsidRPr="00F266CC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F266CC">
              <w:rPr>
                <w:rFonts w:ascii="Century Gothic" w:hAnsi="Century Gothic"/>
                <w:b/>
              </w:rPr>
              <w:t xml:space="preserve">  ) Parcial</w:t>
            </w:r>
          </w:p>
        </w:tc>
      </w:tr>
      <w:tr w:rsidR="00C00C48" w:rsidRPr="00F266CC" w14:paraId="40104D7A" w14:textId="77777777" w:rsidTr="00A11E9E">
        <w:trPr>
          <w:trHeight w:val="340"/>
          <w:jc w:val="center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67FF1688" w14:textId="77777777" w:rsidR="004D3EFC" w:rsidRPr="00F266CC" w:rsidRDefault="00573FDE" w:rsidP="00573FDE">
            <w:pPr>
              <w:spacing w:beforeLines="20" w:before="48" w:afterLines="20" w:after="48"/>
              <w:contextualSpacing/>
              <w:jc w:val="both"/>
              <w:rPr>
                <w:rFonts w:ascii="Century Gothic" w:eastAsia="Times New Roman" w:hAnsi="Century Gothic" w:cs="Arial"/>
                <w:bCs/>
                <w:i/>
                <w:color w:val="000000"/>
                <w:lang w:eastAsia="pt-BR"/>
              </w:rPr>
            </w:pPr>
            <w:proofErr w:type="gramStart"/>
            <w:r w:rsidRPr="00F266CC">
              <w:rPr>
                <w:rFonts w:ascii="Century Gothic" w:hAnsi="Century Gothic"/>
                <w:b/>
              </w:rPr>
              <w:t xml:space="preserve">(  </w:t>
            </w:r>
            <w:proofErr w:type="gramEnd"/>
            <w:r w:rsidRPr="00F266CC">
              <w:rPr>
                <w:rFonts w:ascii="Century Gothic" w:hAnsi="Century Gothic"/>
                <w:b/>
              </w:rPr>
              <w:t xml:space="preserve">  ) Final</w:t>
            </w:r>
          </w:p>
        </w:tc>
      </w:tr>
      <w:tr w:rsidR="004C4727" w:rsidRPr="00F266CC" w14:paraId="5C19B0D1" w14:textId="77777777" w:rsidTr="00A11E9E">
        <w:trPr>
          <w:jc w:val="center"/>
        </w:trPr>
        <w:tc>
          <w:tcPr>
            <w:tcW w:w="5000" w:type="pct"/>
            <w:gridSpan w:val="7"/>
            <w:shd w:val="clear" w:color="auto" w:fill="F2F2F2" w:themeFill="background1" w:themeFillShade="F2"/>
          </w:tcPr>
          <w:p w14:paraId="4C7914A4" w14:textId="77777777" w:rsidR="004C4727" w:rsidRPr="00F266CC" w:rsidRDefault="004C4727" w:rsidP="00C70543">
            <w:pPr>
              <w:spacing w:beforeLines="20" w:before="48" w:afterLines="20" w:after="48"/>
              <w:contextualSpacing/>
              <w:rPr>
                <w:rFonts w:ascii="Century Gothic" w:hAnsi="Century Gothic"/>
                <w:b/>
              </w:rPr>
            </w:pPr>
            <w:r w:rsidRPr="00F266CC">
              <w:rPr>
                <w:rFonts w:ascii="Century Gothic" w:hAnsi="Century Gothic"/>
                <w:b/>
              </w:rPr>
              <w:t>Validação da Modelagem do Processo</w:t>
            </w:r>
          </w:p>
        </w:tc>
      </w:tr>
      <w:tr w:rsidR="007A49DB" w:rsidRPr="00F266CC" w14:paraId="026CDF2A" w14:textId="77777777" w:rsidTr="00647C3F">
        <w:tblPrEx>
          <w:jc w:val="left"/>
        </w:tblPrEx>
        <w:trPr>
          <w:trHeight w:val="2278"/>
        </w:trPr>
        <w:tc>
          <w:tcPr>
            <w:tcW w:w="1667" w:type="pct"/>
            <w:vAlign w:val="center"/>
          </w:tcPr>
          <w:p w14:paraId="60A12893" w14:textId="77777777" w:rsidR="007A49DB" w:rsidRPr="00F266CC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19E89C3" w14:textId="77777777" w:rsidR="0082245F" w:rsidRPr="00F266CC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rPr>
                <w:rFonts w:ascii="Century Gothic" w:hAnsi="Century Gothic"/>
              </w:rPr>
            </w:pPr>
          </w:p>
          <w:p w14:paraId="5A17C911" w14:textId="77777777" w:rsidR="0082245F" w:rsidRPr="00F266CC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5D89791A" w14:textId="77777777" w:rsidR="007A49DB" w:rsidRPr="00F266CC" w:rsidRDefault="007A49DB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____________________________</w:t>
            </w:r>
            <w:r w:rsidRPr="00F266CC">
              <w:rPr>
                <w:rFonts w:ascii="Century Gothic" w:hAnsi="Century Gothic"/>
              </w:rPr>
              <w:br/>
            </w:r>
            <w:r w:rsidR="0082245F" w:rsidRPr="00F266CC">
              <w:rPr>
                <w:rFonts w:ascii="Century Gothic" w:hAnsi="Century Gothic"/>
              </w:rPr>
              <w:t>Resp.</w:t>
            </w:r>
            <w:r w:rsidRPr="00F266CC">
              <w:rPr>
                <w:rFonts w:ascii="Century Gothic" w:hAnsi="Century Gothic"/>
              </w:rPr>
              <w:t xml:space="preserve"> </w:t>
            </w:r>
            <w:r w:rsidR="0082245F" w:rsidRPr="00F266CC">
              <w:rPr>
                <w:rFonts w:ascii="Century Gothic" w:hAnsi="Century Gothic"/>
              </w:rPr>
              <w:t>Qualidade/Requisitos</w:t>
            </w:r>
          </w:p>
        </w:tc>
        <w:tc>
          <w:tcPr>
            <w:tcW w:w="1667" w:type="pct"/>
            <w:gridSpan w:val="3"/>
            <w:vAlign w:val="center"/>
          </w:tcPr>
          <w:p w14:paraId="7DF7B1CF" w14:textId="77777777" w:rsidR="007A49DB" w:rsidRPr="00F266CC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26D4A76" w14:textId="77777777" w:rsidR="0082245F" w:rsidRPr="00F266CC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55CE58DF" w14:textId="77777777" w:rsidR="0082245F" w:rsidRPr="00F266CC" w:rsidRDefault="0082245F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</w:p>
          <w:p w14:paraId="68345234" w14:textId="77777777" w:rsidR="007A49DB" w:rsidRPr="00F266CC" w:rsidRDefault="007A49DB" w:rsidP="0082245F">
            <w:pPr>
              <w:tabs>
                <w:tab w:val="left" w:pos="6252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____________________________</w:t>
            </w:r>
            <w:r w:rsidRPr="00F266CC">
              <w:rPr>
                <w:rFonts w:ascii="Century Gothic" w:hAnsi="Century Gothic"/>
              </w:rPr>
              <w:br/>
            </w:r>
            <w:r w:rsidR="0082245F" w:rsidRPr="00F266CC">
              <w:rPr>
                <w:rFonts w:ascii="Century Gothic" w:hAnsi="Century Gothic"/>
              </w:rPr>
              <w:t>Resp.</w:t>
            </w:r>
            <w:r w:rsidRPr="00F266CC">
              <w:rPr>
                <w:rFonts w:ascii="Century Gothic" w:hAnsi="Century Gothic"/>
              </w:rPr>
              <w:t xml:space="preserve"> Desenvolvimento</w:t>
            </w:r>
          </w:p>
        </w:tc>
        <w:tc>
          <w:tcPr>
            <w:tcW w:w="1666" w:type="pct"/>
            <w:gridSpan w:val="3"/>
            <w:vAlign w:val="center"/>
          </w:tcPr>
          <w:p w14:paraId="3A428403" w14:textId="77777777" w:rsidR="007A49DB" w:rsidRPr="00F266CC" w:rsidRDefault="007A49DB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24CF28E1" w14:textId="77777777" w:rsidR="0082245F" w:rsidRPr="00F266CC" w:rsidRDefault="0082245F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3A6005A6" w14:textId="77777777" w:rsidR="0082245F" w:rsidRPr="00F266CC" w:rsidRDefault="0082245F" w:rsidP="0082245F">
            <w:pPr>
              <w:spacing w:after="0" w:line="240" w:lineRule="auto"/>
              <w:jc w:val="center"/>
              <w:rPr>
                <w:rFonts w:ascii="Century Gothic" w:hAnsi="Century Gothic"/>
              </w:rPr>
            </w:pPr>
          </w:p>
          <w:p w14:paraId="10C576D7" w14:textId="77777777" w:rsidR="007A49DB" w:rsidRPr="00F266CC" w:rsidRDefault="007A49DB" w:rsidP="0082245F">
            <w:pPr>
              <w:tabs>
                <w:tab w:val="left" w:pos="2771"/>
              </w:tabs>
              <w:spacing w:beforeLines="20" w:before="48" w:afterLines="20" w:after="48"/>
              <w:contextualSpacing/>
              <w:jc w:val="center"/>
              <w:rPr>
                <w:rFonts w:ascii="Century Gothic" w:hAnsi="Century Gothic"/>
              </w:rPr>
            </w:pPr>
            <w:r w:rsidRPr="00F266CC">
              <w:rPr>
                <w:rFonts w:ascii="Century Gothic" w:hAnsi="Century Gothic"/>
              </w:rPr>
              <w:t>____________________________</w:t>
            </w:r>
            <w:r w:rsidRPr="00F266CC">
              <w:rPr>
                <w:rFonts w:ascii="Century Gothic" w:hAnsi="Century Gothic"/>
              </w:rPr>
              <w:br/>
              <w:t>Cliente</w:t>
            </w:r>
          </w:p>
        </w:tc>
      </w:tr>
    </w:tbl>
    <w:p w14:paraId="25BA058F" w14:textId="77777777" w:rsidR="003C7437" w:rsidRPr="00F266CC" w:rsidRDefault="003C7437" w:rsidP="00F266CC">
      <w:pPr>
        <w:spacing w:beforeLines="20" w:before="48" w:afterLines="20" w:after="48" w:line="240" w:lineRule="auto"/>
        <w:rPr>
          <w:rFonts w:ascii="Century Gothic" w:hAnsi="Century Gothic"/>
          <w:b/>
        </w:rPr>
      </w:pPr>
    </w:p>
    <w:sectPr w:rsidR="003C7437" w:rsidRPr="00F266CC" w:rsidSect="00FC0201">
      <w:headerReference w:type="default" r:id="rId11"/>
      <w:footerReference w:type="default" r:id="rId12"/>
      <w:pgSz w:w="11907" w:h="16839" w:code="9"/>
      <w:pgMar w:top="1134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3E221" w14:textId="77777777" w:rsidR="00CC6AB3" w:rsidRDefault="00CC6AB3">
      <w:r>
        <w:separator/>
      </w:r>
    </w:p>
  </w:endnote>
  <w:endnote w:type="continuationSeparator" w:id="0">
    <w:p w14:paraId="09A839C8" w14:textId="77777777" w:rsidR="00CC6AB3" w:rsidRDefault="00CC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49217"/>
      <w:docPartObj>
        <w:docPartGallery w:val="Page Numbers (Bottom of Page)"/>
        <w:docPartUnique/>
      </w:docPartObj>
    </w:sdtPr>
    <w:sdtContent>
      <w:p w14:paraId="622EEEFC" w14:textId="506D2156" w:rsidR="00552FEE" w:rsidRDefault="00B65847" w:rsidP="00F45982">
        <w:pPr>
          <w:pStyle w:val="Rodap"/>
          <w:spacing w:after="0" w:line="240" w:lineRule="auto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45584D9" wp14:editId="66E9681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Colchete Dup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23F30" w14:textId="77777777" w:rsidR="00B65847" w:rsidRDefault="00B6584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45584D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20" o:spid="_x0000_s1033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DCXpKsOgIAAGw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14:paraId="32023F30" w14:textId="77777777" w:rsidR="00B65847" w:rsidRDefault="00B6584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D67990" wp14:editId="7626F10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Conector de Seta Reta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4441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Gy/wOUoAgAASg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C85B0" w14:textId="77777777" w:rsidR="00CC6AB3" w:rsidRDefault="00CC6AB3">
      <w:r>
        <w:separator/>
      </w:r>
    </w:p>
  </w:footnote>
  <w:footnote w:type="continuationSeparator" w:id="0">
    <w:p w14:paraId="2AE50946" w14:textId="77777777" w:rsidR="00CC6AB3" w:rsidRDefault="00CC6A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0D35" w14:textId="77777777" w:rsidR="00552FEE" w:rsidRDefault="00552FEE" w:rsidP="00DB7F8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44452" w14:textId="77777777" w:rsidR="00552FEE" w:rsidRDefault="00552FEE" w:rsidP="00DB7F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"/>
      <w:lvlJc w:val="left"/>
      <w:rPr>
        <w:rFonts w:ascii="Wingdings" w:eastAsia="Times New Roman" w:hAnsi="Wingdings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05831C54"/>
    <w:multiLevelType w:val="multilevel"/>
    <w:tmpl w:val="024A1034"/>
    <w:lvl w:ilvl="0">
      <w:start w:val="8"/>
      <w:numFmt w:val="decimal"/>
      <w:lvlText w:val="PN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5983E04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4F2687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C958D0"/>
    <w:multiLevelType w:val="hybridMultilevel"/>
    <w:tmpl w:val="88FCC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3D2D"/>
    <w:multiLevelType w:val="hybridMultilevel"/>
    <w:tmpl w:val="4B9E48D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7B4B9D2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404173"/>
    <w:multiLevelType w:val="hybridMultilevel"/>
    <w:tmpl w:val="48487F1C"/>
    <w:lvl w:ilvl="0" w:tplc="EE9A3B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E017B"/>
    <w:multiLevelType w:val="hybridMultilevel"/>
    <w:tmpl w:val="2250BCA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7F951DA"/>
    <w:multiLevelType w:val="hybridMultilevel"/>
    <w:tmpl w:val="AB2AE59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675492"/>
    <w:multiLevelType w:val="multilevel"/>
    <w:tmpl w:val="7C4CF6C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D746E5"/>
    <w:multiLevelType w:val="hybridMultilevel"/>
    <w:tmpl w:val="02AA7C84"/>
    <w:lvl w:ilvl="0" w:tplc="B358B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CE2EDD"/>
    <w:multiLevelType w:val="multilevel"/>
    <w:tmpl w:val="EAB0EF12"/>
    <w:lvl w:ilvl="0">
      <w:start w:val="8"/>
      <w:numFmt w:val="decimal"/>
      <w:lvlText w:val="PN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DED3611"/>
    <w:multiLevelType w:val="hybridMultilevel"/>
    <w:tmpl w:val="F422817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F67CB"/>
    <w:multiLevelType w:val="hybridMultilevel"/>
    <w:tmpl w:val="291C8ED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B82DB1"/>
    <w:multiLevelType w:val="hybridMultilevel"/>
    <w:tmpl w:val="E8CEEAE0"/>
    <w:lvl w:ilvl="0" w:tplc="27483F0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6" w15:restartNumberingAfterBreak="0">
    <w:nsid w:val="30130390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75400A"/>
    <w:multiLevelType w:val="hybridMultilevel"/>
    <w:tmpl w:val="F3606E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1">
      <w:start w:val="1"/>
      <w:numFmt w:val="decimal"/>
      <w:lvlText w:val="%3)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E7499"/>
    <w:multiLevelType w:val="hybridMultilevel"/>
    <w:tmpl w:val="2E8E5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431F9"/>
    <w:multiLevelType w:val="hybridMultilevel"/>
    <w:tmpl w:val="C5366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B609F"/>
    <w:multiLevelType w:val="hybridMultilevel"/>
    <w:tmpl w:val="45C2778E"/>
    <w:lvl w:ilvl="0" w:tplc="830A8B1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 w15:restartNumberingAfterBreak="0">
    <w:nsid w:val="47A9667A"/>
    <w:multiLevelType w:val="hybridMultilevel"/>
    <w:tmpl w:val="6272260A"/>
    <w:lvl w:ilvl="0" w:tplc="B9463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91592"/>
    <w:multiLevelType w:val="hybridMultilevel"/>
    <w:tmpl w:val="E34EE5D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B">
      <w:start w:val="1"/>
      <w:numFmt w:val="low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0C57CC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A05B2E"/>
    <w:multiLevelType w:val="multilevel"/>
    <w:tmpl w:val="984AE94E"/>
    <w:lvl w:ilvl="0">
      <w:start w:val="1"/>
      <w:numFmt w:val="decimal"/>
      <w:lvlText w:val="OM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1305D41"/>
    <w:multiLevelType w:val="hybridMultilevel"/>
    <w:tmpl w:val="9224F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87D47"/>
    <w:multiLevelType w:val="hybridMultilevel"/>
    <w:tmpl w:val="AF82AE3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C17A6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8638B3"/>
    <w:multiLevelType w:val="hybridMultilevel"/>
    <w:tmpl w:val="C3EE0090"/>
    <w:lvl w:ilvl="0" w:tplc="42BC7BE6">
      <w:start w:val="1"/>
      <w:numFmt w:val="lowerLetter"/>
      <w:lvlText w:val="%1)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9" w15:restartNumberingAfterBreak="0">
    <w:nsid w:val="6DC60DD2"/>
    <w:multiLevelType w:val="multilevel"/>
    <w:tmpl w:val="45C2778E"/>
    <w:styleLink w:val="Estilo1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296" w:hanging="360"/>
      </w:pPr>
    </w:lvl>
    <w:lvl w:ilvl="2">
      <w:start w:val="1"/>
      <w:numFmt w:val="lowerRoman"/>
      <w:lvlText w:val="%3."/>
      <w:lvlJc w:val="right"/>
      <w:pPr>
        <w:ind w:left="2016" w:hanging="180"/>
      </w:pPr>
    </w:lvl>
    <w:lvl w:ilvl="3">
      <w:start w:val="1"/>
      <w:numFmt w:val="decimal"/>
      <w:lvlText w:val="%4."/>
      <w:lvlJc w:val="left"/>
      <w:pPr>
        <w:ind w:left="2736" w:hanging="360"/>
      </w:pPr>
    </w:lvl>
    <w:lvl w:ilvl="4">
      <w:start w:val="1"/>
      <w:numFmt w:val="lowerLetter"/>
      <w:lvlText w:val="%5."/>
      <w:lvlJc w:val="left"/>
      <w:pPr>
        <w:ind w:left="3456" w:hanging="360"/>
      </w:pPr>
    </w:lvl>
    <w:lvl w:ilvl="5">
      <w:start w:val="1"/>
      <w:numFmt w:val="lowerRoman"/>
      <w:lvlText w:val="%6."/>
      <w:lvlJc w:val="right"/>
      <w:pPr>
        <w:ind w:left="4176" w:hanging="180"/>
      </w:pPr>
    </w:lvl>
    <w:lvl w:ilvl="6">
      <w:start w:val="1"/>
      <w:numFmt w:val="decimal"/>
      <w:lvlText w:val="%7."/>
      <w:lvlJc w:val="left"/>
      <w:pPr>
        <w:ind w:left="4896" w:hanging="360"/>
      </w:pPr>
    </w:lvl>
    <w:lvl w:ilvl="7">
      <w:start w:val="1"/>
      <w:numFmt w:val="lowerLetter"/>
      <w:lvlText w:val="%8."/>
      <w:lvlJc w:val="left"/>
      <w:pPr>
        <w:ind w:left="5616" w:hanging="360"/>
      </w:pPr>
    </w:lvl>
    <w:lvl w:ilvl="8">
      <w:start w:val="1"/>
      <w:numFmt w:val="lowerRoman"/>
      <w:lvlText w:val="%9."/>
      <w:lvlJc w:val="right"/>
      <w:pPr>
        <w:ind w:left="6336" w:hanging="180"/>
      </w:pPr>
    </w:lvl>
  </w:abstractNum>
  <w:abstractNum w:abstractNumId="30" w15:restartNumberingAfterBreak="0">
    <w:nsid w:val="6E5D3B04"/>
    <w:multiLevelType w:val="hybridMultilevel"/>
    <w:tmpl w:val="6E76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C1B08"/>
    <w:multiLevelType w:val="hybridMultilevel"/>
    <w:tmpl w:val="5F0A6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74E7F"/>
    <w:multiLevelType w:val="hybridMultilevel"/>
    <w:tmpl w:val="06B0E0B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5922FD"/>
    <w:multiLevelType w:val="hybridMultilevel"/>
    <w:tmpl w:val="A33CA2C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D2340C"/>
    <w:multiLevelType w:val="hybridMultilevel"/>
    <w:tmpl w:val="E408C7FE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 w15:restartNumberingAfterBreak="0">
    <w:nsid w:val="745B2A8B"/>
    <w:multiLevelType w:val="multilevel"/>
    <w:tmpl w:val="45C2778E"/>
    <w:numStyleLink w:val="Estilo1"/>
  </w:abstractNum>
  <w:abstractNum w:abstractNumId="36" w15:restartNumberingAfterBreak="0">
    <w:nsid w:val="768349D3"/>
    <w:multiLevelType w:val="hybridMultilevel"/>
    <w:tmpl w:val="E346956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9C6887"/>
    <w:multiLevelType w:val="hybridMultilevel"/>
    <w:tmpl w:val="92F6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FE134CA"/>
    <w:multiLevelType w:val="multilevel"/>
    <w:tmpl w:val="C9D0D1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11"/>
  </w:num>
  <w:num w:numId="6">
    <w:abstractNumId w:val="17"/>
  </w:num>
  <w:num w:numId="7">
    <w:abstractNumId w:val="21"/>
  </w:num>
  <w:num w:numId="8">
    <w:abstractNumId w:val="24"/>
  </w:num>
  <w:num w:numId="9">
    <w:abstractNumId w:val="12"/>
  </w:num>
  <w:num w:numId="10">
    <w:abstractNumId w:val="10"/>
  </w:num>
  <w:num w:numId="11">
    <w:abstractNumId w:val="15"/>
  </w:num>
  <w:num w:numId="12">
    <w:abstractNumId w:val="20"/>
  </w:num>
  <w:num w:numId="13">
    <w:abstractNumId w:val="35"/>
  </w:num>
  <w:num w:numId="14">
    <w:abstractNumId w:val="18"/>
  </w:num>
  <w:num w:numId="15">
    <w:abstractNumId w:val="37"/>
  </w:num>
  <w:num w:numId="16">
    <w:abstractNumId w:val="14"/>
  </w:num>
  <w:num w:numId="17">
    <w:abstractNumId w:val="13"/>
  </w:num>
  <w:num w:numId="18">
    <w:abstractNumId w:val="26"/>
  </w:num>
  <w:num w:numId="19">
    <w:abstractNumId w:val="25"/>
  </w:num>
  <w:num w:numId="20">
    <w:abstractNumId w:val="22"/>
  </w:num>
  <w:num w:numId="21">
    <w:abstractNumId w:val="2"/>
  </w:num>
  <w:num w:numId="22">
    <w:abstractNumId w:val="38"/>
  </w:num>
  <w:num w:numId="23">
    <w:abstractNumId w:val="8"/>
  </w:num>
  <w:num w:numId="24">
    <w:abstractNumId w:val="29"/>
  </w:num>
  <w:num w:numId="25">
    <w:abstractNumId w:val="28"/>
  </w:num>
  <w:num w:numId="26">
    <w:abstractNumId w:val="19"/>
  </w:num>
  <w:num w:numId="27">
    <w:abstractNumId w:val="30"/>
  </w:num>
  <w:num w:numId="28">
    <w:abstractNumId w:val="27"/>
  </w:num>
  <w:num w:numId="29">
    <w:abstractNumId w:val="36"/>
  </w:num>
  <w:num w:numId="30">
    <w:abstractNumId w:val="33"/>
  </w:num>
  <w:num w:numId="31">
    <w:abstractNumId w:val="3"/>
  </w:num>
  <w:num w:numId="32">
    <w:abstractNumId w:val="23"/>
  </w:num>
  <w:num w:numId="33">
    <w:abstractNumId w:val="32"/>
  </w:num>
  <w:num w:numId="34">
    <w:abstractNumId w:val="4"/>
  </w:num>
  <w:num w:numId="35">
    <w:abstractNumId w:val="16"/>
  </w:num>
  <w:num w:numId="36">
    <w:abstractNumId w:val="34"/>
  </w:num>
  <w:num w:numId="37">
    <w:abstractNumId w:val="9"/>
  </w:num>
  <w:num w:numId="38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BE"/>
    <w:rsid w:val="000024AC"/>
    <w:rsid w:val="000025F0"/>
    <w:rsid w:val="00002885"/>
    <w:rsid w:val="000034BA"/>
    <w:rsid w:val="00003CF0"/>
    <w:rsid w:val="0000488B"/>
    <w:rsid w:val="00005EA4"/>
    <w:rsid w:val="00005EE7"/>
    <w:rsid w:val="00007265"/>
    <w:rsid w:val="000074D0"/>
    <w:rsid w:val="000104F9"/>
    <w:rsid w:val="00011682"/>
    <w:rsid w:val="000129B6"/>
    <w:rsid w:val="00012B25"/>
    <w:rsid w:val="0001389F"/>
    <w:rsid w:val="00013B05"/>
    <w:rsid w:val="000144D5"/>
    <w:rsid w:val="00016668"/>
    <w:rsid w:val="000226ED"/>
    <w:rsid w:val="00023BA3"/>
    <w:rsid w:val="000242BD"/>
    <w:rsid w:val="000244FE"/>
    <w:rsid w:val="000245E9"/>
    <w:rsid w:val="00024C3F"/>
    <w:rsid w:val="00026755"/>
    <w:rsid w:val="00030A26"/>
    <w:rsid w:val="00030CCA"/>
    <w:rsid w:val="00031301"/>
    <w:rsid w:val="00031EB4"/>
    <w:rsid w:val="00032916"/>
    <w:rsid w:val="00033F0E"/>
    <w:rsid w:val="00034075"/>
    <w:rsid w:val="000343F8"/>
    <w:rsid w:val="000360C8"/>
    <w:rsid w:val="000363DB"/>
    <w:rsid w:val="00036A2E"/>
    <w:rsid w:val="000373C8"/>
    <w:rsid w:val="00040BC6"/>
    <w:rsid w:val="0004259D"/>
    <w:rsid w:val="00042D2D"/>
    <w:rsid w:val="000438C9"/>
    <w:rsid w:val="000440C6"/>
    <w:rsid w:val="00044100"/>
    <w:rsid w:val="0004416B"/>
    <w:rsid w:val="00044734"/>
    <w:rsid w:val="00044857"/>
    <w:rsid w:val="0004498E"/>
    <w:rsid w:val="000459C8"/>
    <w:rsid w:val="000459E8"/>
    <w:rsid w:val="000475BE"/>
    <w:rsid w:val="00050FA1"/>
    <w:rsid w:val="000510DD"/>
    <w:rsid w:val="000515B7"/>
    <w:rsid w:val="000532CF"/>
    <w:rsid w:val="00056943"/>
    <w:rsid w:val="00057949"/>
    <w:rsid w:val="00061849"/>
    <w:rsid w:val="00061B21"/>
    <w:rsid w:val="00062EBE"/>
    <w:rsid w:val="00063BE8"/>
    <w:rsid w:val="000644EC"/>
    <w:rsid w:val="000647E0"/>
    <w:rsid w:val="0006607C"/>
    <w:rsid w:val="000664A1"/>
    <w:rsid w:val="00067602"/>
    <w:rsid w:val="00070031"/>
    <w:rsid w:val="0007090B"/>
    <w:rsid w:val="00071152"/>
    <w:rsid w:val="00071F1C"/>
    <w:rsid w:val="00072892"/>
    <w:rsid w:val="00072C70"/>
    <w:rsid w:val="00072ECD"/>
    <w:rsid w:val="00081910"/>
    <w:rsid w:val="00082232"/>
    <w:rsid w:val="00083B3B"/>
    <w:rsid w:val="000851AD"/>
    <w:rsid w:val="0008528B"/>
    <w:rsid w:val="000867EC"/>
    <w:rsid w:val="00087883"/>
    <w:rsid w:val="0009097D"/>
    <w:rsid w:val="00091D2A"/>
    <w:rsid w:val="000921AA"/>
    <w:rsid w:val="00096407"/>
    <w:rsid w:val="000971B0"/>
    <w:rsid w:val="000A2104"/>
    <w:rsid w:val="000A283D"/>
    <w:rsid w:val="000A2C25"/>
    <w:rsid w:val="000A430B"/>
    <w:rsid w:val="000A4BB1"/>
    <w:rsid w:val="000A4D07"/>
    <w:rsid w:val="000A6A6E"/>
    <w:rsid w:val="000A6BEC"/>
    <w:rsid w:val="000A76F4"/>
    <w:rsid w:val="000B0E15"/>
    <w:rsid w:val="000B124C"/>
    <w:rsid w:val="000B2D05"/>
    <w:rsid w:val="000B4D39"/>
    <w:rsid w:val="000B50D7"/>
    <w:rsid w:val="000B64E0"/>
    <w:rsid w:val="000B6FA1"/>
    <w:rsid w:val="000C1186"/>
    <w:rsid w:val="000C51C9"/>
    <w:rsid w:val="000C76F3"/>
    <w:rsid w:val="000D13A5"/>
    <w:rsid w:val="000D26D8"/>
    <w:rsid w:val="000D3B85"/>
    <w:rsid w:val="000D3E4E"/>
    <w:rsid w:val="000D40F5"/>
    <w:rsid w:val="000D4332"/>
    <w:rsid w:val="000D6105"/>
    <w:rsid w:val="000E0FD6"/>
    <w:rsid w:val="000E1A95"/>
    <w:rsid w:val="000E540A"/>
    <w:rsid w:val="000E5DCF"/>
    <w:rsid w:val="000F158C"/>
    <w:rsid w:val="000F274B"/>
    <w:rsid w:val="000F2894"/>
    <w:rsid w:val="000F3B12"/>
    <w:rsid w:val="000F4DA7"/>
    <w:rsid w:val="000F54B0"/>
    <w:rsid w:val="0010014E"/>
    <w:rsid w:val="00102A83"/>
    <w:rsid w:val="001069BA"/>
    <w:rsid w:val="00113BB3"/>
    <w:rsid w:val="0011586D"/>
    <w:rsid w:val="00116318"/>
    <w:rsid w:val="00117EB4"/>
    <w:rsid w:val="00120121"/>
    <w:rsid w:val="00121A83"/>
    <w:rsid w:val="00121ADD"/>
    <w:rsid w:val="00122392"/>
    <w:rsid w:val="00123E20"/>
    <w:rsid w:val="001246B3"/>
    <w:rsid w:val="00124832"/>
    <w:rsid w:val="00125883"/>
    <w:rsid w:val="001264A8"/>
    <w:rsid w:val="00127C8B"/>
    <w:rsid w:val="001364CE"/>
    <w:rsid w:val="0013702D"/>
    <w:rsid w:val="001377DC"/>
    <w:rsid w:val="00137BBB"/>
    <w:rsid w:val="00140CFC"/>
    <w:rsid w:val="00142214"/>
    <w:rsid w:val="00143061"/>
    <w:rsid w:val="0014399F"/>
    <w:rsid w:val="00144A9A"/>
    <w:rsid w:val="0014557F"/>
    <w:rsid w:val="00145C71"/>
    <w:rsid w:val="00147EC6"/>
    <w:rsid w:val="00150C53"/>
    <w:rsid w:val="00151E22"/>
    <w:rsid w:val="00153CD8"/>
    <w:rsid w:val="00153D96"/>
    <w:rsid w:val="00155678"/>
    <w:rsid w:val="0015597D"/>
    <w:rsid w:val="00155B88"/>
    <w:rsid w:val="00156000"/>
    <w:rsid w:val="001569F3"/>
    <w:rsid w:val="00160067"/>
    <w:rsid w:val="001614B5"/>
    <w:rsid w:val="00161DDF"/>
    <w:rsid w:val="00162549"/>
    <w:rsid w:val="001662AE"/>
    <w:rsid w:val="001702FC"/>
    <w:rsid w:val="0017115A"/>
    <w:rsid w:val="0017366E"/>
    <w:rsid w:val="00177744"/>
    <w:rsid w:val="00180C26"/>
    <w:rsid w:val="00183F41"/>
    <w:rsid w:val="00184E07"/>
    <w:rsid w:val="001862C4"/>
    <w:rsid w:val="00186F9D"/>
    <w:rsid w:val="00190A6F"/>
    <w:rsid w:val="00193E23"/>
    <w:rsid w:val="00194CBA"/>
    <w:rsid w:val="001956E5"/>
    <w:rsid w:val="00195BEF"/>
    <w:rsid w:val="001969CB"/>
    <w:rsid w:val="00196CBF"/>
    <w:rsid w:val="0019757F"/>
    <w:rsid w:val="00197ED1"/>
    <w:rsid w:val="001A034F"/>
    <w:rsid w:val="001A0E6D"/>
    <w:rsid w:val="001A0EEF"/>
    <w:rsid w:val="001A36E7"/>
    <w:rsid w:val="001A3D5B"/>
    <w:rsid w:val="001A499D"/>
    <w:rsid w:val="001A67AD"/>
    <w:rsid w:val="001B1516"/>
    <w:rsid w:val="001B3550"/>
    <w:rsid w:val="001B3ED1"/>
    <w:rsid w:val="001B443E"/>
    <w:rsid w:val="001B59F7"/>
    <w:rsid w:val="001B5C6A"/>
    <w:rsid w:val="001B60EB"/>
    <w:rsid w:val="001B6B77"/>
    <w:rsid w:val="001C1365"/>
    <w:rsid w:val="001C28DE"/>
    <w:rsid w:val="001C2DEF"/>
    <w:rsid w:val="001C3688"/>
    <w:rsid w:val="001C681D"/>
    <w:rsid w:val="001C6F68"/>
    <w:rsid w:val="001D05F5"/>
    <w:rsid w:val="001D105E"/>
    <w:rsid w:val="001D20C9"/>
    <w:rsid w:val="001D2EF5"/>
    <w:rsid w:val="001D3844"/>
    <w:rsid w:val="001D4563"/>
    <w:rsid w:val="001D4726"/>
    <w:rsid w:val="001D5CFD"/>
    <w:rsid w:val="001D7182"/>
    <w:rsid w:val="001E07C8"/>
    <w:rsid w:val="001E14C7"/>
    <w:rsid w:val="001E581A"/>
    <w:rsid w:val="001E59A3"/>
    <w:rsid w:val="001E63FB"/>
    <w:rsid w:val="001E6589"/>
    <w:rsid w:val="001E72E8"/>
    <w:rsid w:val="001F2059"/>
    <w:rsid w:val="001F3527"/>
    <w:rsid w:val="001F54B2"/>
    <w:rsid w:val="001F7752"/>
    <w:rsid w:val="002004AF"/>
    <w:rsid w:val="00201243"/>
    <w:rsid w:val="0020167C"/>
    <w:rsid w:val="00201A2B"/>
    <w:rsid w:val="00202534"/>
    <w:rsid w:val="00202CCB"/>
    <w:rsid w:val="00203FF1"/>
    <w:rsid w:val="002044F4"/>
    <w:rsid w:val="002051D0"/>
    <w:rsid w:val="0020616E"/>
    <w:rsid w:val="002073C1"/>
    <w:rsid w:val="002073E0"/>
    <w:rsid w:val="00207BB5"/>
    <w:rsid w:val="00210566"/>
    <w:rsid w:val="00211DB0"/>
    <w:rsid w:val="0021274F"/>
    <w:rsid w:val="00212DC3"/>
    <w:rsid w:val="002137F9"/>
    <w:rsid w:val="002139CC"/>
    <w:rsid w:val="00213C87"/>
    <w:rsid w:val="00215079"/>
    <w:rsid w:val="00217429"/>
    <w:rsid w:val="00220F14"/>
    <w:rsid w:val="00221570"/>
    <w:rsid w:val="00222475"/>
    <w:rsid w:val="00222BA5"/>
    <w:rsid w:val="00223211"/>
    <w:rsid w:val="0022384B"/>
    <w:rsid w:val="00223BD7"/>
    <w:rsid w:val="00225228"/>
    <w:rsid w:val="00227434"/>
    <w:rsid w:val="00227D82"/>
    <w:rsid w:val="00227F56"/>
    <w:rsid w:val="00236393"/>
    <w:rsid w:val="002364F8"/>
    <w:rsid w:val="002378C0"/>
    <w:rsid w:val="00237F09"/>
    <w:rsid w:val="00240EC8"/>
    <w:rsid w:val="00242229"/>
    <w:rsid w:val="0024330E"/>
    <w:rsid w:val="002444C8"/>
    <w:rsid w:val="0024545B"/>
    <w:rsid w:val="00246670"/>
    <w:rsid w:val="00247467"/>
    <w:rsid w:val="002522EF"/>
    <w:rsid w:val="00252771"/>
    <w:rsid w:val="00252C34"/>
    <w:rsid w:val="002531BA"/>
    <w:rsid w:val="00253C3A"/>
    <w:rsid w:val="00254A5D"/>
    <w:rsid w:val="00254F81"/>
    <w:rsid w:val="002609C1"/>
    <w:rsid w:val="00262540"/>
    <w:rsid w:val="0026366C"/>
    <w:rsid w:val="00263AAB"/>
    <w:rsid w:val="002641FB"/>
    <w:rsid w:val="00264FBE"/>
    <w:rsid w:val="00265D1D"/>
    <w:rsid w:val="002674B3"/>
    <w:rsid w:val="002677B1"/>
    <w:rsid w:val="00267FBB"/>
    <w:rsid w:val="00271697"/>
    <w:rsid w:val="00271F80"/>
    <w:rsid w:val="00272162"/>
    <w:rsid w:val="002721F8"/>
    <w:rsid w:val="002769B1"/>
    <w:rsid w:val="002806C9"/>
    <w:rsid w:val="00283CED"/>
    <w:rsid w:val="00285418"/>
    <w:rsid w:val="00287A66"/>
    <w:rsid w:val="00291AD6"/>
    <w:rsid w:val="002925C4"/>
    <w:rsid w:val="00292FD4"/>
    <w:rsid w:val="002935E8"/>
    <w:rsid w:val="0029377D"/>
    <w:rsid w:val="00294B78"/>
    <w:rsid w:val="00295975"/>
    <w:rsid w:val="00297AE3"/>
    <w:rsid w:val="00297F75"/>
    <w:rsid w:val="00297F96"/>
    <w:rsid w:val="002A08D7"/>
    <w:rsid w:val="002A0A36"/>
    <w:rsid w:val="002A0C4D"/>
    <w:rsid w:val="002A1ABA"/>
    <w:rsid w:val="002A2585"/>
    <w:rsid w:val="002A2D1D"/>
    <w:rsid w:val="002A31A0"/>
    <w:rsid w:val="002A5971"/>
    <w:rsid w:val="002A5F49"/>
    <w:rsid w:val="002A745C"/>
    <w:rsid w:val="002A7615"/>
    <w:rsid w:val="002A7FDD"/>
    <w:rsid w:val="002B1268"/>
    <w:rsid w:val="002B1CFC"/>
    <w:rsid w:val="002B35FC"/>
    <w:rsid w:val="002B50FA"/>
    <w:rsid w:val="002B61E9"/>
    <w:rsid w:val="002B6707"/>
    <w:rsid w:val="002C1557"/>
    <w:rsid w:val="002C253D"/>
    <w:rsid w:val="002C46F7"/>
    <w:rsid w:val="002C64A3"/>
    <w:rsid w:val="002D0711"/>
    <w:rsid w:val="002D0D06"/>
    <w:rsid w:val="002D11E2"/>
    <w:rsid w:val="002D1521"/>
    <w:rsid w:val="002D25D4"/>
    <w:rsid w:val="002D31E0"/>
    <w:rsid w:val="002D38DF"/>
    <w:rsid w:val="002D409E"/>
    <w:rsid w:val="002D4214"/>
    <w:rsid w:val="002D565C"/>
    <w:rsid w:val="002D5AC7"/>
    <w:rsid w:val="002D656D"/>
    <w:rsid w:val="002D7CF1"/>
    <w:rsid w:val="002E038A"/>
    <w:rsid w:val="002E0A5E"/>
    <w:rsid w:val="002E0FB7"/>
    <w:rsid w:val="002E1D73"/>
    <w:rsid w:val="002E3811"/>
    <w:rsid w:val="002E3DEC"/>
    <w:rsid w:val="002E5AEC"/>
    <w:rsid w:val="002E5EE1"/>
    <w:rsid w:val="002E61F6"/>
    <w:rsid w:val="002E7047"/>
    <w:rsid w:val="002F1171"/>
    <w:rsid w:val="002F161C"/>
    <w:rsid w:val="002F2335"/>
    <w:rsid w:val="002F3679"/>
    <w:rsid w:val="002F3BB4"/>
    <w:rsid w:val="002F46FA"/>
    <w:rsid w:val="002F477A"/>
    <w:rsid w:val="002F4F06"/>
    <w:rsid w:val="002F7061"/>
    <w:rsid w:val="002F70FE"/>
    <w:rsid w:val="002F717B"/>
    <w:rsid w:val="003000FB"/>
    <w:rsid w:val="0030017E"/>
    <w:rsid w:val="003047C5"/>
    <w:rsid w:val="00304CC5"/>
    <w:rsid w:val="00305602"/>
    <w:rsid w:val="00305C7D"/>
    <w:rsid w:val="00310CCF"/>
    <w:rsid w:val="003110F2"/>
    <w:rsid w:val="00311E82"/>
    <w:rsid w:val="003123B2"/>
    <w:rsid w:val="0031240A"/>
    <w:rsid w:val="00312BA8"/>
    <w:rsid w:val="00315688"/>
    <w:rsid w:val="0031754A"/>
    <w:rsid w:val="00320A64"/>
    <w:rsid w:val="00322227"/>
    <w:rsid w:val="0032363A"/>
    <w:rsid w:val="0032673A"/>
    <w:rsid w:val="00327242"/>
    <w:rsid w:val="00327B4E"/>
    <w:rsid w:val="003310C0"/>
    <w:rsid w:val="0033199A"/>
    <w:rsid w:val="003333A9"/>
    <w:rsid w:val="00334976"/>
    <w:rsid w:val="00337517"/>
    <w:rsid w:val="003376FB"/>
    <w:rsid w:val="00340F63"/>
    <w:rsid w:val="003423F1"/>
    <w:rsid w:val="00342CEF"/>
    <w:rsid w:val="00342F17"/>
    <w:rsid w:val="00344563"/>
    <w:rsid w:val="003447A9"/>
    <w:rsid w:val="00344907"/>
    <w:rsid w:val="00345375"/>
    <w:rsid w:val="00345A30"/>
    <w:rsid w:val="00347A2D"/>
    <w:rsid w:val="00352FAC"/>
    <w:rsid w:val="0035317A"/>
    <w:rsid w:val="00353FC1"/>
    <w:rsid w:val="00355CD8"/>
    <w:rsid w:val="00356E28"/>
    <w:rsid w:val="00357680"/>
    <w:rsid w:val="003622AB"/>
    <w:rsid w:val="00362A7E"/>
    <w:rsid w:val="00362FE9"/>
    <w:rsid w:val="00363593"/>
    <w:rsid w:val="003641C4"/>
    <w:rsid w:val="0036441F"/>
    <w:rsid w:val="003649B4"/>
    <w:rsid w:val="00364B12"/>
    <w:rsid w:val="003652EA"/>
    <w:rsid w:val="003653FC"/>
    <w:rsid w:val="00366300"/>
    <w:rsid w:val="00366B08"/>
    <w:rsid w:val="00367BF8"/>
    <w:rsid w:val="00373313"/>
    <w:rsid w:val="0037478B"/>
    <w:rsid w:val="00376551"/>
    <w:rsid w:val="0037660C"/>
    <w:rsid w:val="003772E9"/>
    <w:rsid w:val="003776AA"/>
    <w:rsid w:val="00381DF1"/>
    <w:rsid w:val="00381F33"/>
    <w:rsid w:val="00384185"/>
    <w:rsid w:val="00387534"/>
    <w:rsid w:val="00387959"/>
    <w:rsid w:val="00387971"/>
    <w:rsid w:val="00387D21"/>
    <w:rsid w:val="00390670"/>
    <w:rsid w:val="00391EC4"/>
    <w:rsid w:val="00392C58"/>
    <w:rsid w:val="00394628"/>
    <w:rsid w:val="0039564B"/>
    <w:rsid w:val="00396F45"/>
    <w:rsid w:val="003A62FE"/>
    <w:rsid w:val="003B07B9"/>
    <w:rsid w:val="003B2076"/>
    <w:rsid w:val="003B2CC6"/>
    <w:rsid w:val="003B3013"/>
    <w:rsid w:val="003B366C"/>
    <w:rsid w:val="003B3D49"/>
    <w:rsid w:val="003B466B"/>
    <w:rsid w:val="003C0293"/>
    <w:rsid w:val="003C04E7"/>
    <w:rsid w:val="003C3679"/>
    <w:rsid w:val="003C3937"/>
    <w:rsid w:val="003C4798"/>
    <w:rsid w:val="003C4EEF"/>
    <w:rsid w:val="003C6BCF"/>
    <w:rsid w:val="003C6CB1"/>
    <w:rsid w:val="003C7437"/>
    <w:rsid w:val="003D133E"/>
    <w:rsid w:val="003D1D09"/>
    <w:rsid w:val="003D3E7D"/>
    <w:rsid w:val="003D49B0"/>
    <w:rsid w:val="003D6439"/>
    <w:rsid w:val="003D68C4"/>
    <w:rsid w:val="003D7C30"/>
    <w:rsid w:val="003D7C4D"/>
    <w:rsid w:val="003E077F"/>
    <w:rsid w:val="003E229A"/>
    <w:rsid w:val="003E4AE2"/>
    <w:rsid w:val="003E4E3C"/>
    <w:rsid w:val="003E7DA3"/>
    <w:rsid w:val="003F0080"/>
    <w:rsid w:val="003F0B53"/>
    <w:rsid w:val="003F1B44"/>
    <w:rsid w:val="003F2463"/>
    <w:rsid w:val="003F44B1"/>
    <w:rsid w:val="003F4503"/>
    <w:rsid w:val="003F5ED4"/>
    <w:rsid w:val="0040010C"/>
    <w:rsid w:val="00400180"/>
    <w:rsid w:val="00400603"/>
    <w:rsid w:val="00400C85"/>
    <w:rsid w:val="00402651"/>
    <w:rsid w:val="0040349D"/>
    <w:rsid w:val="0040367C"/>
    <w:rsid w:val="00403C65"/>
    <w:rsid w:val="004045C2"/>
    <w:rsid w:val="00404A73"/>
    <w:rsid w:val="0041115D"/>
    <w:rsid w:val="00411AFF"/>
    <w:rsid w:val="004127B9"/>
    <w:rsid w:val="0041379A"/>
    <w:rsid w:val="0041402B"/>
    <w:rsid w:val="00414940"/>
    <w:rsid w:val="00416854"/>
    <w:rsid w:val="00416B20"/>
    <w:rsid w:val="00417701"/>
    <w:rsid w:val="004204F2"/>
    <w:rsid w:val="0042147D"/>
    <w:rsid w:val="004214DC"/>
    <w:rsid w:val="00423CC0"/>
    <w:rsid w:val="0042572C"/>
    <w:rsid w:val="00427D1D"/>
    <w:rsid w:val="00431610"/>
    <w:rsid w:val="00431FB7"/>
    <w:rsid w:val="004325BF"/>
    <w:rsid w:val="004333E8"/>
    <w:rsid w:val="00433603"/>
    <w:rsid w:val="00433D70"/>
    <w:rsid w:val="00435A59"/>
    <w:rsid w:val="004400F7"/>
    <w:rsid w:val="00440AB1"/>
    <w:rsid w:val="00441ECC"/>
    <w:rsid w:val="0044497B"/>
    <w:rsid w:val="00447F87"/>
    <w:rsid w:val="004533AA"/>
    <w:rsid w:val="004548B8"/>
    <w:rsid w:val="00455C3C"/>
    <w:rsid w:val="004579AD"/>
    <w:rsid w:val="00460EE2"/>
    <w:rsid w:val="0047281F"/>
    <w:rsid w:val="00473121"/>
    <w:rsid w:val="00475EB9"/>
    <w:rsid w:val="004768FA"/>
    <w:rsid w:val="00477580"/>
    <w:rsid w:val="0047794E"/>
    <w:rsid w:val="004800B7"/>
    <w:rsid w:val="004804FA"/>
    <w:rsid w:val="00480E1F"/>
    <w:rsid w:val="00481C30"/>
    <w:rsid w:val="004846EB"/>
    <w:rsid w:val="0048525F"/>
    <w:rsid w:val="00485DB5"/>
    <w:rsid w:val="00486EF4"/>
    <w:rsid w:val="00490D21"/>
    <w:rsid w:val="00491FC5"/>
    <w:rsid w:val="00494AF8"/>
    <w:rsid w:val="00495209"/>
    <w:rsid w:val="0049619B"/>
    <w:rsid w:val="004972F2"/>
    <w:rsid w:val="004975F5"/>
    <w:rsid w:val="004A3576"/>
    <w:rsid w:val="004A7298"/>
    <w:rsid w:val="004A7334"/>
    <w:rsid w:val="004A739F"/>
    <w:rsid w:val="004B082B"/>
    <w:rsid w:val="004B1CF7"/>
    <w:rsid w:val="004B31DE"/>
    <w:rsid w:val="004B32D8"/>
    <w:rsid w:val="004B34A3"/>
    <w:rsid w:val="004B3A74"/>
    <w:rsid w:val="004B5703"/>
    <w:rsid w:val="004B5E6B"/>
    <w:rsid w:val="004B65CF"/>
    <w:rsid w:val="004B7812"/>
    <w:rsid w:val="004B787B"/>
    <w:rsid w:val="004C107B"/>
    <w:rsid w:val="004C1573"/>
    <w:rsid w:val="004C15F8"/>
    <w:rsid w:val="004C186B"/>
    <w:rsid w:val="004C364C"/>
    <w:rsid w:val="004C45AF"/>
    <w:rsid w:val="004C4727"/>
    <w:rsid w:val="004C47B0"/>
    <w:rsid w:val="004C54D4"/>
    <w:rsid w:val="004D05C6"/>
    <w:rsid w:val="004D1E87"/>
    <w:rsid w:val="004D26AA"/>
    <w:rsid w:val="004D33EC"/>
    <w:rsid w:val="004D3607"/>
    <w:rsid w:val="004D3EFC"/>
    <w:rsid w:val="004D563E"/>
    <w:rsid w:val="004D5A73"/>
    <w:rsid w:val="004D6505"/>
    <w:rsid w:val="004E0255"/>
    <w:rsid w:val="004E19C9"/>
    <w:rsid w:val="004E3A1C"/>
    <w:rsid w:val="004E5C93"/>
    <w:rsid w:val="004E60FC"/>
    <w:rsid w:val="004F071F"/>
    <w:rsid w:val="004F082B"/>
    <w:rsid w:val="004F0FB6"/>
    <w:rsid w:val="004F20D8"/>
    <w:rsid w:val="004F5093"/>
    <w:rsid w:val="004F5D5A"/>
    <w:rsid w:val="004F6481"/>
    <w:rsid w:val="004F7594"/>
    <w:rsid w:val="005006F0"/>
    <w:rsid w:val="005026CD"/>
    <w:rsid w:val="00502A05"/>
    <w:rsid w:val="00505B38"/>
    <w:rsid w:val="005118C9"/>
    <w:rsid w:val="00511991"/>
    <w:rsid w:val="005145D2"/>
    <w:rsid w:val="00515226"/>
    <w:rsid w:val="0051549F"/>
    <w:rsid w:val="00517A58"/>
    <w:rsid w:val="005219D6"/>
    <w:rsid w:val="00521AC6"/>
    <w:rsid w:val="00521DFF"/>
    <w:rsid w:val="005222B7"/>
    <w:rsid w:val="00522FD1"/>
    <w:rsid w:val="00525A3C"/>
    <w:rsid w:val="0053084B"/>
    <w:rsid w:val="00530891"/>
    <w:rsid w:val="00531C14"/>
    <w:rsid w:val="005322DC"/>
    <w:rsid w:val="005325B2"/>
    <w:rsid w:val="00533338"/>
    <w:rsid w:val="005339E0"/>
    <w:rsid w:val="00533EF2"/>
    <w:rsid w:val="00536737"/>
    <w:rsid w:val="00536B1B"/>
    <w:rsid w:val="00536EC7"/>
    <w:rsid w:val="00540789"/>
    <w:rsid w:val="00540DE9"/>
    <w:rsid w:val="00541CC7"/>
    <w:rsid w:val="00543187"/>
    <w:rsid w:val="00543D6F"/>
    <w:rsid w:val="005443AC"/>
    <w:rsid w:val="00544776"/>
    <w:rsid w:val="00545FC0"/>
    <w:rsid w:val="00546443"/>
    <w:rsid w:val="005524AF"/>
    <w:rsid w:val="00552F47"/>
    <w:rsid w:val="00552FEE"/>
    <w:rsid w:val="0055460B"/>
    <w:rsid w:val="005546D1"/>
    <w:rsid w:val="0055484E"/>
    <w:rsid w:val="00554EB7"/>
    <w:rsid w:val="00555BA6"/>
    <w:rsid w:val="00556554"/>
    <w:rsid w:val="00557CBC"/>
    <w:rsid w:val="0056242F"/>
    <w:rsid w:val="00562919"/>
    <w:rsid w:val="0056548B"/>
    <w:rsid w:val="00570D13"/>
    <w:rsid w:val="00570FBC"/>
    <w:rsid w:val="00571986"/>
    <w:rsid w:val="005729BA"/>
    <w:rsid w:val="00573FDE"/>
    <w:rsid w:val="00575076"/>
    <w:rsid w:val="0057661D"/>
    <w:rsid w:val="005824CD"/>
    <w:rsid w:val="0058334B"/>
    <w:rsid w:val="00584C59"/>
    <w:rsid w:val="0058551C"/>
    <w:rsid w:val="00590A54"/>
    <w:rsid w:val="00590C61"/>
    <w:rsid w:val="00594536"/>
    <w:rsid w:val="005954BA"/>
    <w:rsid w:val="005972E0"/>
    <w:rsid w:val="005A06C7"/>
    <w:rsid w:val="005A24FC"/>
    <w:rsid w:val="005A330D"/>
    <w:rsid w:val="005A410F"/>
    <w:rsid w:val="005A5149"/>
    <w:rsid w:val="005B0DD9"/>
    <w:rsid w:val="005B13D9"/>
    <w:rsid w:val="005B153F"/>
    <w:rsid w:val="005B290B"/>
    <w:rsid w:val="005B2F12"/>
    <w:rsid w:val="005B30F2"/>
    <w:rsid w:val="005B67DE"/>
    <w:rsid w:val="005B78A2"/>
    <w:rsid w:val="005B7B16"/>
    <w:rsid w:val="005C07B0"/>
    <w:rsid w:val="005C29A9"/>
    <w:rsid w:val="005C353D"/>
    <w:rsid w:val="005C5126"/>
    <w:rsid w:val="005C6192"/>
    <w:rsid w:val="005C7E4B"/>
    <w:rsid w:val="005D14B8"/>
    <w:rsid w:val="005D186D"/>
    <w:rsid w:val="005D1D91"/>
    <w:rsid w:val="005D241D"/>
    <w:rsid w:val="005D4A83"/>
    <w:rsid w:val="005D5EBD"/>
    <w:rsid w:val="005E178D"/>
    <w:rsid w:val="005E1F57"/>
    <w:rsid w:val="005E24C7"/>
    <w:rsid w:val="005E29B3"/>
    <w:rsid w:val="005E2FF1"/>
    <w:rsid w:val="005E3568"/>
    <w:rsid w:val="005E521B"/>
    <w:rsid w:val="005E5618"/>
    <w:rsid w:val="005E6021"/>
    <w:rsid w:val="005E64CA"/>
    <w:rsid w:val="005E731E"/>
    <w:rsid w:val="005F1212"/>
    <w:rsid w:val="005F19CB"/>
    <w:rsid w:val="005F2184"/>
    <w:rsid w:val="005F2EB2"/>
    <w:rsid w:val="005F41CC"/>
    <w:rsid w:val="00600E33"/>
    <w:rsid w:val="0060212D"/>
    <w:rsid w:val="006023EC"/>
    <w:rsid w:val="006024CB"/>
    <w:rsid w:val="00602628"/>
    <w:rsid w:val="006041B1"/>
    <w:rsid w:val="0060421C"/>
    <w:rsid w:val="00604A38"/>
    <w:rsid w:val="0060510A"/>
    <w:rsid w:val="006057E3"/>
    <w:rsid w:val="006107DA"/>
    <w:rsid w:val="006125FD"/>
    <w:rsid w:val="00612BFF"/>
    <w:rsid w:val="006132D9"/>
    <w:rsid w:val="00613F32"/>
    <w:rsid w:val="00616392"/>
    <w:rsid w:val="00620075"/>
    <w:rsid w:val="0062109A"/>
    <w:rsid w:val="00621165"/>
    <w:rsid w:val="00622B79"/>
    <w:rsid w:val="0062344B"/>
    <w:rsid w:val="006251BC"/>
    <w:rsid w:val="0062579C"/>
    <w:rsid w:val="00625C65"/>
    <w:rsid w:val="0062642B"/>
    <w:rsid w:val="00626CFD"/>
    <w:rsid w:val="00627125"/>
    <w:rsid w:val="006274C8"/>
    <w:rsid w:val="006306D8"/>
    <w:rsid w:val="006313EB"/>
    <w:rsid w:val="00633194"/>
    <w:rsid w:val="00634552"/>
    <w:rsid w:val="00634DEE"/>
    <w:rsid w:val="006366F6"/>
    <w:rsid w:val="006369B7"/>
    <w:rsid w:val="006412EC"/>
    <w:rsid w:val="006416DF"/>
    <w:rsid w:val="00644F33"/>
    <w:rsid w:val="006464D8"/>
    <w:rsid w:val="00647A74"/>
    <w:rsid w:val="00647C3F"/>
    <w:rsid w:val="006548FF"/>
    <w:rsid w:val="00655D29"/>
    <w:rsid w:val="00657BBA"/>
    <w:rsid w:val="00660C3E"/>
    <w:rsid w:val="006618ED"/>
    <w:rsid w:val="00662489"/>
    <w:rsid w:val="00662AAF"/>
    <w:rsid w:val="00663114"/>
    <w:rsid w:val="00663441"/>
    <w:rsid w:val="0066421E"/>
    <w:rsid w:val="006649BE"/>
    <w:rsid w:val="006657C2"/>
    <w:rsid w:val="00665D0D"/>
    <w:rsid w:val="0066666C"/>
    <w:rsid w:val="006671EB"/>
    <w:rsid w:val="0066729E"/>
    <w:rsid w:val="00670743"/>
    <w:rsid w:val="0067207A"/>
    <w:rsid w:val="00672690"/>
    <w:rsid w:val="00673AEE"/>
    <w:rsid w:val="00673E8B"/>
    <w:rsid w:val="00674E07"/>
    <w:rsid w:val="0067522D"/>
    <w:rsid w:val="0067590E"/>
    <w:rsid w:val="00676D5A"/>
    <w:rsid w:val="006832D2"/>
    <w:rsid w:val="00683A7E"/>
    <w:rsid w:val="006843C2"/>
    <w:rsid w:val="00685EE9"/>
    <w:rsid w:val="00686785"/>
    <w:rsid w:val="00687F2D"/>
    <w:rsid w:val="0069061F"/>
    <w:rsid w:val="00690BE1"/>
    <w:rsid w:val="00693008"/>
    <w:rsid w:val="00694E20"/>
    <w:rsid w:val="00695030"/>
    <w:rsid w:val="00695DBD"/>
    <w:rsid w:val="00696A4E"/>
    <w:rsid w:val="006978E4"/>
    <w:rsid w:val="006A115E"/>
    <w:rsid w:val="006A164C"/>
    <w:rsid w:val="006A1A94"/>
    <w:rsid w:val="006A1BAF"/>
    <w:rsid w:val="006A2F6F"/>
    <w:rsid w:val="006A35B4"/>
    <w:rsid w:val="006A388B"/>
    <w:rsid w:val="006A3E91"/>
    <w:rsid w:val="006A4EA9"/>
    <w:rsid w:val="006A7547"/>
    <w:rsid w:val="006A7C34"/>
    <w:rsid w:val="006B0C14"/>
    <w:rsid w:val="006B0E5C"/>
    <w:rsid w:val="006B0FDA"/>
    <w:rsid w:val="006B0FF1"/>
    <w:rsid w:val="006B29DE"/>
    <w:rsid w:val="006B4C51"/>
    <w:rsid w:val="006B61A2"/>
    <w:rsid w:val="006B7257"/>
    <w:rsid w:val="006C1A5D"/>
    <w:rsid w:val="006C2E93"/>
    <w:rsid w:val="006C6E04"/>
    <w:rsid w:val="006C7698"/>
    <w:rsid w:val="006D046F"/>
    <w:rsid w:val="006D0A40"/>
    <w:rsid w:val="006D15BF"/>
    <w:rsid w:val="006D16D3"/>
    <w:rsid w:val="006D2F57"/>
    <w:rsid w:val="006D3D92"/>
    <w:rsid w:val="006D550D"/>
    <w:rsid w:val="006D6AC3"/>
    <w:rsid w:val="006D7F9E"/>
    <w:rsid w:val="006E09BB"/>
    <w:rsid w:val="006E4D51"/>
    <w:rsid w:val="006E79C9"/>
    <w:rsid w:val="006E7F08"/>
    <w:rsid w:val="006F05C7"/>
    <w:rsid w:val="006F26E3"/>
    <w:rsid w:val="006F3FD5"/>
    <w:rsid w:val="006F4B53"/>
    <w:rsid w:val="006F57D7"/>
    <w:rsid w:val="006F64A1"/>
    <w:rsid w:val="006F7B51"/>
    <w:rsid w:val="006F7E36"/>
    <w:rsid w:val="0070108C"/>
    <w:rsid w:val="00702995"/>
    <w:rsid w:val="00702A5C"/>
    <w:rsid w:val="007034EA"/>
    <w:rsid w:val="00704E64"/>
    <w:rsid w:val="0070533E"/>
    <w:rsid w:val="00706306"/>
    <w:rsid w:val="00712064"/>
    <w:rsid w:val="00712173"/>
    <w:rsid w:val="00716948"/>
    <w:rsid w:val="00717275"/>
    <w:rsid w:val="0072056E"/>
    <w:rsid w:val="00720A7A"/>
    <w:rsid w:val="00721AB6"/>
    <w:rsid w:val="007240D2"/>
    <w:rsid w:val="00724C61"/>
    <w:rsid w:val="00725A9D"/>
    <w:rsid w:val="00726232"/>
    <w:rsid w:val="00726A5D"/>
    <w:rsid w:val="00727E53"/>
    <w:rsid w:val="0073034B"/>
    <w:rsid w:val="00730A49"/>
    <w:rsid w:val="00730E1A"/>
    <w:rsid w:val="0073103E"/>
    <w:rsid w:val="00731980"/>
    <w:rsid w:val="00731D26"/>
    <w:rsid w:val="00733ED9"/>
    <w:rsid w:val="007345E2"/>
    <w:rsid w:val="00734B64"/>
    <w:rsid w:val="00734F26"/>
    <w:rsid w:val="0073615A"/>
    <w:rsid w:val="00736D4C"/>
    <w:rsid w:val="00737D6E"/>
    <w:rsid w:val="00741431"/>
    <w:rsid w:val="007431B2"/>
    <w:rsid w:val="007433A4"/>
    <w:rsid w:val="00744D46"/>
    <w:rsid w:val="0075002C"/>
    <w:rsid w:val="00750B86"/>
    <w:rsid w:val="0075328E"/>
    <w:rsid w:val="00753454"/>
    <w:rsid w:val="0075362A"/>
    <w:rsid w:val="00762B26"/>
    <w:rsid w:val="0076325D"/>
    <w:rsid w:val="007649B0"/>
    <w:rsid w:val="0076508D"/>
    <w:rsid w:val="007655B7"/>
    <w:rsid w:val="00766908"/>
    <w:rsid w:val="00766DFC"/>
    <w:rsid w:val="00771C48"/>
    <w:rsid w:val="00772A43"/>
    <w:rsid w:val="00773C31"/>
    <w:rsid w:val="00774468"/>
    <w:rsid w:val="00775E0E"/>
    <w:rsid w:val="00777271"/>
    <w:rsid w:val="007801DE"/>
    <w:rsid w:val="00780912"/>
    <w:rsid w:val="00780EEB"/>
    <w:rsid w:val="00781ECF"/>
    <w:rsid w:val="00782E42"/>
    <w:rsid w:val="00782FDB"/>
    <w:rsid w:val="0078336B"/>
    <w:rsid w:val="00783837"/>
    <w:rsid w:val="00783F79"/>
    <w:rsid w:val="00786EEF"/>
    <w:rsid w:val="00787183"/>
    <w:rsid w:val="0078756A"/>
    <w:rsid w:val="0078797E"/>
    <w:rsid w:val="00787B4E"/>
    <w:rsid w:val="00790A71"/>
    <w:rsid w:val="00790FA8"/>
    <w:rsid w:val="0079268E"/>
    <w:rsid w:val="007962F0"/>
    <w:rsid w:val="00797452"/>
    <w:rsid w:val="007A13F7"/>
    <w:rsid w:val="007A262A"/>
    <w:rsid w:val="007A3337"/>
    <w:rsid w:val="007A49DB"/>
    <w:rsid w:val="007A54CC"/>
    <w:rsid w:val="007A6B23"/>
    <w:rsid w:val="007A787B"/>
    <w:rsid w:val="007A7B1C"/>
    <w:rsid w:val="007B116A"/>
    <w:rsid w:val="007B1587"/>
    <w:rsid w:val="007B2371"/>
    <w:rsid w:val="007B49DD"/>
    <w:rsid w:val="007B6CAB"/>
    <w:rsid w:val="007B70C8"/>
    <w:rsid w:val="007C00C1"/>
    <w:rsid w:val="007C0AD3"/>
    <w:rsid w:val="007C1FC0"/>
    <w:rsid w:val="007C2E88"/>
    <w:rsid w:val="007C316A"/>
    <w:rsid w:val="007C497B"/>
    <w:rsid w:val="007C4AEF"/>
    <w:rsid w:val="007C4EA1"/>
    <w:rsid w:val="007C71B4"/>
    <w:rsid w:val="007C72AD"/>
    <w:rsid w:val="007D0740"/>
    <w:rsid w:val="007D1B19"/>
    <w:rsid w:val="007D38DF"/>
    <w:rsid w:val="007D4F65"/>
    <w:rsid w:val="007D5730"/>
    <w:rsid w:val="007D7C48"/>
    <w:rsid w:val="007E0C20"/>
    <w:rsid w:val="007E1D74"/>
    <w:rsid w:val="007E2607"/>
    <w:rsid w:val="007E3E23"/>
    <w:rsid w:val="007F05ED"/>
    <w:rsid w:val="007F1265"/>
    <w:rsid w:val="007F1341"/>
    <w:rsid w:val="007F14F1"/>
    <w:rsid w:val="007F4CEE"/>
    <w:rsid w:val="007F531C"/>
    <w:rsid w:val="007F5D56"/>
    <w:rsid w:val="007F6477"/>
    <w:rsid w:val="007F6F1C"/>
    <w:rsid w:val="008006E1"/>
    <w:rsid w:val="00801C06"/>
    <w:rsid w:val="00801E59"/>
    <w:rsid w:val="00802B99"/>
    <w:rsid w:val="00803265"/>
    <w:rsid w:val="00803E7E"/>
    <w:rsid w:val="00806DD8"/>
    <w:rsid w:val="00810C76"/>
    <w:rsid w:val="00811C33"/>
    <w:rsid w:val="00815958"/>
    <w:rsid w:val="0081600F"/>
    <w:rsid w:val="008167E7"/>
    <w:rsid w:val="00820163"/>
    <w:rsid w:val="008201E0"/>
    <w:rsid w:val="0082052D"/>
    <w:rsid w:val="00821EAF"/>
    <w:rsid w:val="00822439"/>
    <w:rsid w:val="0082245F"/>
    <w:rsid w:val="00822BA3"/>
    <w:rsid w:val="00823D2E"/>
    <w:rsid w:val="008243D8"/>
    <w:rsid w:val="008254BF"/>
    <w:rsid w:val="0082609A"/>
    <w:rsid w:val="00826654"/>
    <w:rsid w:val="00827DAA"/>
    <w:rsid w:val="0083088B"/>
    <w:rsid w:val="00831F6D"/>
    <w:rsid w:val="00834D90"/>
    <w:rsid w:val="00836669"/>
    <w:rsid w:val="008367D0"/>
    <w:rsid w:val="00836BC9"/>
    <w:rsid w:val="00841707"/>
    <w:rsid w:val="0084177C"/>
    <w:rsid w:val="008454DC"/>
    <w:rsid w:val="00845586"/>
    <w:rsid w:val="00846567"/>
    <w:rsid w:val="0084680B"/>
    <w:rsid w:val="00846AF8"/>
    <w:rsid w:val="00847D04"/>
    <w:rsid w:val="008505EB"/>
    <w:rsid w:val="00850996"/>
    <w:rsid w:val="00852535"/>
    <w:rsid w:val="00852DB9"/>
    <w:rsid w:val="008547EE"/>
    <w:rsid w:val="00855BDA"/>
    <w:rsid w:val="00855EEC"/>
    <w:rsid w:val="00855F36"/>
    <w:rsid w:val="0085769B"/>
    <w:rsid w:val="00857E77"/>
    <w:rsid w:val="008603A8"/>
    <w:rsid w:val="008606FD"/>
    <w:rsid w:val="0086171D"/>
    <w:rsid w:val="00861BC2"/>
    <w:rsid w:val="00861FBA"/>
    <w:rsid w:val="00862205"/>
    <w:rsid w:val="008635DE"/>
    <w:rsid w:val="00864C0A"/>
    <w:rsid w:val="00867D66"/>
    <w:rsid w:val="00871549"/>
    <w:rsid w:val="008728FA"/>
    <w:rsid w:val="00873168"/>
    <w:rsid w:val="0087556E"/>
    <w:rsid w:val="00876DF7"/>
    <w:rsid w:val="00876E64"/>
    <w:rsid w:val="00877965"/>
    <w:rsid w:val="00881865"/>
    <w:rsid w:val="00882095"/>
    <w:rsid w:val="008825D3"/>
    <w:rsid w:val="008836DD"/>
    <w:rsid w:val="00883BF4"/>
    <w:rsid w:val="00884E2B"/>
    <w:rsid w:val="00885188"/>
    <w:rsid w:val="0088621F"/>
    <w:rsid w:val="00886E9F"/>
    <w:rsid w:val="00890F87"/>
    <w:rsid w:val="00891AD1"/>
    <w:rsid w:val="00894194"/>
    <w:rsid w:val="00896A66"/>
    <w:rsid w:val="00897CA1"/>
    <w:rsid w:val="008A0195"/>
    <w:rsid w:val="008A14B0"/>
    <w:rsid w:val="008A1B21"/>
    <w:rsid w:val="008A35C9"/>
    <w:rsid w:val="008A5BF7"/>
    <w:rsid w:val="008A61CD"/>
    <w:rsid w:val="008A63CD"/>
    <w:rsid w:val="008B129E"/>
    <w:rsid w:val="008B33EA"/>
    <w:rsid w:val="008B35B2"/>
    <w:rsid w:val="008B3BBC"/>
    <w:rsid w:val="008B4EE5"/>
    <w:rsid w:val="008B7963"/>
    <w:rsid w:val="008C50A7"/>
    <w:rsid w:val="008C6D63"/>
    <w:rsid w:val="008C7055"/>
    <w:rsid w:val="008D3167"/>
    <w:rsid w:val="008D34DC"/>
    <w:rsid w:val="008D52B5"/>
    <w:rsid w:val="008D584C"/>
    <w:rsid w:val="008D6358"/>
    <w:rsid w:val="008D6715"/>
    <w:rsid w:val="008D6BE8"/>
    <w:rsid w:val="008E021F"/>
    <w:rsid w:val="008E1662"/>
    <w:rsid w:val="008E1AAE"/>
    <w:rsid w:val="008E526A"/>
    <w:rsid w:val="008E5800"/>
    <w:rsid w:val="008E5EA2"/>
    <w:rsid w:val="008E6F16"/>
    <w:rsid w:val="008E7864"/>
    <w:rsid w:val="008E7F8D"/>
    <w:rsid w:val="008F2F59"/>
    <w:rsid w:val="008F31AA"/>
    <w:rsid w:val="008F5232"/>
    <w:rsid w:val="008F5D20"/>
    <w:rsid w:val="008F651C"/>
    <w:rsid w:val="008F6750"/>
    <w:rsid w:val="0090053A"/>
    <w:rsid w:val="00900691"/>
    <w:rsid w:val="00902344"/>
    <w:rsid w:val="009046E2"/>
    <w:rsid w:val="009054EE"/>
    <w:rsid w:val="00905966"/>
    <w:rsid w:val="00905ED5"/>
    <w:rsid w:val="0091157D"/>
    <w:rsid w:val="00911D82"/>
    <w:rsid w:val="009125A1"/>
    <w:rsid w:val="00912C54"/>
    <w:rsid w:val="00913FEF"/>
    <w:rsid w:val="009143F8"/>
    <w:rsid w:val="00915C2C"/>
    <w:rsid w:val="00917844"/>
    <w:rsid w:val="0092066C"/>
    <w:rsid w:val="009244E5"/>
    <w:rsid w:val="00924D8E"/>
    <w:rsid w:val="009268DC"/>
    <w:rsid w:val="0092694C"/>
    <w:rsid w:val="009348F9"/>
    <w:rsid w:val="00934A6E"/>
    <w:rsid w:val="009355CA"/>
    <w:rsid w:val="009357BA"/>
    <w:rsid w:val="00937CC0"/>
    <w:rsid w:val="00940654"/>
    <w:rsid w:val="00942BD2"/>
    <w:rsid w:val="009431B4"/>
    <w:rsid w:val="00943D1E"/>
    <w:rsid w:val="009442A7"/>
    <w:rsid w:val="0095001F"/>
    <w:rsid w:val="0095104F"/>
    <w:rsid w:val="0095135B"/>
    <w:rsid w:val="0095210E"/>
    <w:rsid w:val="00952793"/>
    <w:rsid w:val="00952AE5"/>
    <w:rsid w:val="0095495D"/>
    <w:rsid w:val="009566E0"/>
    <w:rsid w:val="0095735E"/>
    <w:rsid w:val="009573D4"/>
    <w:rsid w:val="0096170B"/>
    <w:rsid w:val="0096250C"/>
    <w:rsid w:val="00962762"/>
    <w:rsid w:val="00963D5A"/>
    <w:rsid w:val="00964575"/>
    <w:rsid w:val="00965210"/>
    <w:rsid w:val="00967302"/>
    <w:rsid w:val="00967776"/>
    <w:rsid w:val="00972B14"/>
    <w:rsid w:val="00973B09"/>
    <w:rsid w:val="00976998"/>
    <w:rsid w:val="00976F78"/>
    <w:rsid w:val="00981932"/>
    <w:rsid w:val="0098315D"/>
    <w:rsid w:val="0098323B"/>
    <w:rsid w:val="009834A9"/>
    <w:rsid w:val="009851E3"/>
    <w:rsid w:val="009863F4"/>
    <w:rsid w:val="00986916"/>
    <w:rsid w:val="00990B7B"/>
    <w:rsid w:val="00991C7F"/>
    <w:rsid w:val="0099242A"/>
    <w:rsid w:val="009928D8"/>
    <w:rsid w:val="00994084"/>
    <w:rsid w:val="00995C46"/>
    <w:rsid w:val="0099737D"/>
    <w:rsid w:val="00997E94"/>
    <w:rsid w:val="009A1B55"/>
    <w:rsid w:val="009A36C9"/>
    <w:rsid w:val="009A4ADC"/>
    <w:rsid w:val="009B1014"/>
    <w:rsid w:val="009B1E7A"/>
    <w:rsid w:val="009B3201"/>
    <w:rsid w:val="009B3FF4"/>
    <w:rsid w:val="009B4CA0"/>
    <w:rsid w:val="009B5CDB"/>
    <w:rsid w:val="009B6C1D"/>
    <w:rsid w:val="009B7E29"/>
    <w:rsid w:val="009C1963"/>
    <w:rsid w:val="009C2445"/>
    <w:rsid w:val="009C2F3C"/>
    <w:rsid w:val="009C3090"/>
    <w:rsid w:val="009C3C59"/>
    <w:rsid w:val="009C3D52"/>
    <w:rsid w:val="009C47A9"/>
    <w:rsid w:val="009D0665"/>
    <w:rsid w:val="009D1DB3"/>
    <w:rsid w:val="009D25E7"/>
    <w:rsid w:val="009D3509"/>
    <w:rsid w:val="009D481A"/>
    <w:rsid w:val="009D4E83"/>
    <w:rsid w:val="009D557B"/>
    <w:rsid w:val="009D7735"/>
    <w:rsid w:val="009E1257"/>
    <w:rsid w:val="009E4514"/>
    <w:rsid w:val="009E47AE"/>
    <w:rsid w:val="009E555B"/>
    <w:rsid w:val="009E735D"/>
    <w:rsid w:val="009F0F04"/>
    <w:rsid w:val="009F2298"/>
    <w:rsid w:val="009F24DD"/>
    <w:rsid w:val="009F3374"/>
    <w:rsid w:val="009F40C9"/>
    <w:rsid w:val="009F44C8"/>
    <w:rsid w:val="009F6263"/>
    <w:rsid w:val="009F6B2B"/>
    <w:rsid w:val="00A0037C"/>
    <w:rsid w:val="00A00431"/>
    <w:rsid w:val="00A01380"/>
    <w:rsid w:val="00A03C38"/>
    <w:rsid w:val="00A043F2"/>
    <w:rsid w:val="00A054BD"/>
    <w:rsid w:val="00A1019F"/>
    <w:rsid w:val="00A11E9E"/>
    <w:rsid w:val="00A134C8"/>
    <w:rsid w:val="00A13F79"/>
    <w:rsid w:val="00A17896"/>
    <w:rsid w:val="00A2015B"/>
    <w:rsid w:val="00A21463"/>
    <w:rsid w:val="00A23376"/>
    <w:rsid w:val="00A24476"/>
    <w:rsid w:val="00A306C1"/>
    <w:rsid w:val="00A30818"/>
    <w:rsid w:val="00A31B1E"/>
    <w:rsid w:val="00A3218E"/>
    <w:rsid w:val="00A331D8"/>
    <w:rsid w:val="00A35605"/>
    <w:rsid w:val="00A358E4"/>
    <w:rsid w:val="00A42792"/>
    <w:rsid w:val="00A45F95"/>
    <w:rsid w:val="00A50161"/>
    <w:rsid w:val="00A510E5"/>
    <w:rsid w:val="00A51214"/>
    <w:rsid w:val="00A51CAA"/>
    <w:rsid w:val="00A51D29"/>
    <w:rsid w:val="00A5240C"/>
    <w:rsid w:val="00A5315D"/>
    <w:rsid w:val="00A5436C"/>
    <w:rsid w:val="00A55EBF"/>
    <w:rsid w:val="00A56A52"/>
    <w:rsid w:val="00A5761B"/>
    <w:rsid w:val="00A57803"/>
    <w:rsid w:val="00A579C3"/>
    <w:rsid w:val="00A57B4D"/>
    <w:rsid w:val="00A620BD"/>
    <w:rsid w:val="00A6287C"/>
    <w:rsid w:val="00A63963"/>
    <w:rsid w:val="00A6466B"/>
    <w:rsid w:val="00A665DF"/>
    <w:rsid w:val="00A66C09"/>
    <w:rsid w:val="00A66C90"/>
    <w:rsid w:val="00A714D2"/>
    <w:rsid w:val="00A71BE1"/>
    <w:rsid w:val="00A72153"/>
    <w:rsid w:val="00A730DC"/>
    <w:rsid w:val="00A732A4"/>
    <w:rsid w:val="00A75466"/>
    <w:rsid w:val="00A75B6E"/>
    <w:rsid w:val="00A7626A"/>
    <w:rsid w:val="00A80CC5"/>
    <w:rsid w:val="00A8177D"/>
    <w:rsid w:val="00A81824"/>
    <w:rsid w:val="00A829CA"/>
    <w:rsid w:val="00A839D3"/>
    <w:rsid w:val="00A83C23"/>
    <w:rsid w:val="00A843F3"/>
    <w:rsid w:val="00A854B7"/>
    <w:rsid w:val="00A85E56"/>
    <w:rsid w:val="00A8762A"/>
    <w:rsid w:val="00A876A6"/>
    <w:rsid w:val="00A87867"/>
    <w:rsid w:val="00A9313A"/>
    <w:rsid w:val="00A945BC"/>
    <w:rsid w:val="00A94EA2"/>
    <w:rsid w:val="00A957AA"/>
    <w:rsid w:val="00A963BF"/>
    <w:rsid w:val="00A96A83"/>
    <w:rsid w:val="00A9745F"/>
    <w:rsid w:val="00A97FFB"/>
    <w:rsid w:val="00AA202E"/>
    <w:rsid w:val="00AA6771"/>
    <w:rsid w:val="00AA6D20"/>
    <w:rsid w:val="00AA73EB"/>
    <w:rsid w:val="00AB0193"/>
    <w:rsid w:val="00AB12C9"/>
    <w:rsid w:val="00AB1A64"/>
    <w:rsid w:val="00AB24D5"/>
    <w:rsid w:val="00AB3847"/>
    <w:rsid w:val="00AB4B1F"/>
    <w:rsid w:val="00AB647D"/>
    <w:rsid w:val="00AB6F58"/>
    <w:rsid w:val="00AB7434"/>
    <w:rsid w:val="00AC01B4"/>
    <w:rsid w:val="00AC2EFC"/>
    <w:rsid w:val="00AC4165"/>
    <w:rsid w:val="00AC6462"/>
    <w:rsid w:val="00AC70A0"/>
    <w:rsid w:val="00AC7E4C"/>
    <w:rsid w:val="00AC7FD5"/>
    <w:rsid w:val="00AD2C29"/>
    <w:rsid w:val="00AD3A10"/>
    <w:rsid w:val="00AD3B09"/>
    <w:rsid w:val="00AD40B2"/>
    <w:rsid w:val="00AD432A"/>
    <w:rsid w:val="00AD5E0D"/>
    <w:rsid w:val="00AD5F4B"/>
    <w:rsid w:val="00AD6870"/>
    <w:rsid w:val="00AE04C3"/>
    <w:rsid w:val="00AE0563"/>
    <w:rsid w:val="00AE2095"/>
    <w:rsid w:val="00AE209B"/>
    <w:rsid w:val="00AE2290"/>
    <w:rsid w:val="00AE2473"/>
    <w:rsid w:val="00AE2F12"/>
    <w:rsid w:val="00AE3196"/>
    <w:rsid w:val="00AE398F"/>
    <w:rsid w:val="00AE3E94"/>
    <w:rsid w:val="00AE5424"/>
    <w:rsid w:val="00AE579A"/>
    <w:rsid w:val="00AE662C"/>
    <w:rsid w:val="00AF232E"/>
    <w:rsid w:val="00AF2E39"/>
    <w:rsid w:val="00AF3F35"/>
    <w:rsid w:val="00AF4055"/>
    <w:rsid w:val="00AF5A6D"/>
    <w:rsid w:val="00AF5A9E"/>
    <w:rsid w:val="00AF5E1D"/>
    <w:rsid w:val="00B00823"/>
    <w:rsid w:val="00B00B8C"/>
    <w:rsid w:val="00B00D54"/>
    <w:rsid w:val="00B03E3A"/>
    <w:rsid w:val="00B04058"/>
    <w:rsid w:val="00B04433"/>
    <w:rsid w:val="00B04739"/>
    <w:rsid w:val="00B05300"/>
    <w:rsid w:val="00B070F7"/>
    <w:rsid w:val="00B07901"/>
    <w:rsid w:val="00B11A07"/>
    <w:rsid w:val="00B13363"/>
    <w:rsid w:val="00B133DF"/>
    <w:rsid w:val="00B13428"/>
    <w:rsid w:val="00B13B15"/>
    <w:rsid w:val="00B1448A"/>
    <w:rsid w:val="00B14556"/>
    <w:rsid w:val="00B14DA3"/>
    <w:rsid w:val="00B150DA"/>
    <w:rsid w:val="00B15BA1"/>
    <w:rsid w:val="00B16899"/>
    <w:rsid w:val="00B168C4"/>
    <w:rsid w:val="00B20145"/>
    <w:rsid w:val="00B20E44"/>
    <w:rsid w:val="00B2137C"/>
    <w:rsid w:val="00B21C7A"/>
    <w:rsid w:val="00B22F84"/>
    <w:rsid w:val="00B22FB4"/>
    <w:rsid w:val="00B24659"/>
    <w:rsid w:val="00B2555D"/>
    <w:rsid w:val="00B261DB"/>
    <w:rsid w:val="00B27238"/>
    <w:rsid w:val="00B3064E"/>
    <w:rsid w:val="00B308B8"/>
    <w:rsid w:val="00B31ADD"/>
    <w:rsid w:val="00B35C2A"/>
    <w:rsid w:val="00B40976"/>
    <w:rsid w:val="00B410FA"/>
    <w:rsid w:val="00B4127F"/>
    <w:rsid w:val="00B41319"/>
    <w:rsid w:val="00B41F52"/>
    <w:rsid w:val="00B42145"/>
    <w:rsid w:val="00B439C9"/>
    <w:rsid w:val="00B439E0"/>
    <w:rsid w:val="00B43CD7"/>
    <w:rsid w:val="00B463D8"/>
    <w:rsid w:val="00B47B4B"/>
    <w:rsid w:val="00B47C69"/>
    <w:rsid w:val="00B47FAC"/>
    <w:rsid w:val="00B5125B"/>
    <w:rsid w:val="00B5152B"/>
    <w:rsid w:val="00B52111"/>
    <w:rsid w:val="00B52F50"/>
    <w:rsid w:val="00B55C08"/>
    <w:rsid w:val="00B601C7"/>
    <w:rsid w:val="00B60AD6"/>
    <w:rsid w:val="00B6118A"/>
    <w:rsid w:val="00B63181"/>
    <w:rsid w:val="00B6335C"/>
    <w:rsid w:val="00B64F87"/>
    <w:rsid w:val="00B6574B"/>
    <w:rsid w:val="00B65847"/>
    <w:rsid w:val="00B65870"/>
    <w:rsid w:val="00B66627"/>
    <w:rsid w:val="00B70593"/>
    <w:rsid w:val="00B7185F"/>
    <w:rsid w:val="00B72555"/>
    <w:rsid w:val="00B72E95"/>
    <w:rsid w:val="00B72FAA"/>
    <w:rsid w:val="00B73B96"/>
    <w:rsid w:val="00B73C33"/>
    <w:rsid w:val="00B74A64"/>
    <w:rsid w:val="00B751A0"/>
    <w:rsid w:val="00B762BF"/>
    <w:rsid w:val="00B76FED"/>
    <w:rsid w:val="00B8161B"/>
    <w:rsid w:val="00B823D3"/>
    <w:rsid w:val="00B82617"/>
    <w:rsid w:val="00B82CC8"/>
    <w:rsid w:val="00B83376"/>
    <w:rsid w:val="00B8355F"/>
    <w:rsid w:val="00B87C90"/>
    <w:rsid w:val="00B90CAF"/>
    <w:rsid w:val="00B92594"/>
    <w:rsid w:val="00B92E99"/>
    <w:rsid w:val="00B93E89"/>
    <w:rsid w:val="00B95093"/>
    <w:rsid w:val="00B9614B"/>
    <w:rsid w:val="00BA0CE4"/>
    <w:rsid w:val="00BA2FB4"/>
    <w:rsid w:val="00BA306D"/>
    <w:rsid w:val="00BA3343"/>
    <w:rsid w:val="00BA76F0"/>
    <w:rsid w:val="00BB1E90"/>
    <w:rsid w:val="00BB2084"/>
    <w:rsid w:val="00BB2473"/>
    <w:rsid w:val="00BB3E43"/>
    <w:rsid w:val="00BB4C8C"/>
    <w:rsid w:val="00BB6414"/>
    <w:rsid w:val="00BB6F4C"/>
    <w:rsid w:val="00BC2636"/>
    <w:rsid w:val="00BC52D7"/>
    <w:rsid w:val="00BC5760"/>
    <w:rsid w:val="00BC602B"/>
    <w:rsid w:val="00BC6EF6"/>
    <w:rsid w:val="00BC7A72"/>
    <w:rsid w:val="00BD1F19"/>
    <w:rsid w:val="00BD463C"/>
    <w:rsid w:val="00BD48D5"/>
    <w:rsid w:val="00BD4BBB"/>
    <w:rsid w:val="00BD6570"/>
    <w:rsid w:val="00BD6B69"/>
    <w:rsid w:val="00BD79CE"/>
    <w:rsid w:val="00BD7EB4"/>
    <w:rsid w:val="00BE1935"/>
    <w:rsid w:val="00BE30AA"/>
    <w:rsid w:val="00BE3EDB"/>
    <w:rsid w:val="00BE52C3"/>
    <w:rsid w:val="00BE75AF"/>
    <w:rsid w:val="00BF0684"/>
    <w:rsid w:val="00BF0EA6"/>
    <w:rsid w:val="00BF2A22"/>
    <w:rsid w:val="00BF2AEE"/>
    <w:rsid w:val="00BF4C2B"/>
    <w:rsid w:val="00BF6D7A"/>
    <w:rsid w:val="00BF7123"/>
    <w:rsid w:val="00BF7D38"/>
    <w:rsid w:val="00BF7D81"/>
    <w:rsid w:val="00C00C48"/>
    <w:rsid w:val="00C01D5A"/>
    <w:rsid w:val="00C0206E"/>
    <w:rsid w:val="00C0216E"/>
    <w:rsid w:val="00C0393D"/>
    <w:rsid w:val="00C03D81"/>
    <w:rsid w:val="00C05243"/>
    <w:rsid w:val="00C057BD"/>
    <w:rsid w:val="00C061B7"/>
    <w:rsid w:val="00C109CB"/>
    <w:rsid w:val="00C10B3A"/>
    <w:rsid w:val="00C11198"/>
    <w:rsid w:val="00C111F5"/>
    <w:rsid w:val="00C11245"/>
    <w:rsid w:val="00C1137D"/>
    <w:rsid w:val="00C1226C"/>
    <w:rsid w:val="00C12886"/>
    <w:rsid w:val="00C168EE"/>
    <w:rsid w:val="00C1720C"/>
    <w:rsid w:val="00C20A16"/>
    <w:rsid w:val="00C20FE3"/>
    <w:rsid w:val="00C2336E"/>
    <w:rsid w:val="00C2674E"/>
    <w:rsid w:val="00C30DF7"/>
    <w:rsid w:val="00C32106"/>
    <w:rsid w:val="00C33403"/>
    <w:rsid w:val="00C340C7"/>
    <w:rsid w:val="00C34DCE"/>
    <w:rsid w:val="00C358BA"/>
    <w:rsid w:val="00C3740D"/>
    <w:rsid w:val="00C40D1A"/>
    <w:rsid w:val="00C425CF"/>
    <w:rsid w:val="00C443A1"/>
    <w:rsid w:val="00C53333"/>
    <w:rsid w:val="00C54410"/>
    <w:rsid w:val="00C550CD"/>
    <w:rsid w:val="00C560AB"/>
    <w:rsid w:val="00C56EEC"/>
    <w:rsid w:val="00C609DC"/>
    <w:rsid w:val="00C61964"/>
    <w:rsid w:val="00C639CB"/>
    <w:rsid w:val="00C64866"/>
    <w:rsid w:val="00C651BC"/>
    <w:rsid w:val="00C66ABA"/>
    <w:rsid w:val="00C67DD1"/>
    <w:rsid w:val="00C70376"/>
    <w:rsid w:val="00C70543"/>
    <w:rsid w:val="00C70F08"/>
    <w:rsid w:val="00C72779"/>
    <w:rsid w:val="00C7311B"/>
    <w:rsid w:val="00C7434A"/>
    <w:rsid w:val="00C74724"/>
    <w:rsid w:val="00C74834"/>
    <w:rsid w:val="00C75A68"/>
    <w:rsid w:val="00C763B1"/>
    <w:rsid w:val="00C76ABC"/>
    <w:rsid w:val="00C76F17"/>
    <w:rsid w:val="00C80195"/>
    <w:rsid w:val="00C802C0"/>
    <w:rsid w:val="00C80CDC"/>
    <w:rsid w:val="00C815BC"/>
    <w:rsid w:val="00C81AE6"/>
    <w:rsid w:val="00C82209"/>
    <w:rsid w:val="00C822AC"/>
    <w:rsid w:val="00C845D7"/>
    <w:rsid w:val="00C84D97"/>
    <w:rsid w:val="00C850F8"/>
    <w:rsid w:val="00C8558D"/>
    <w:rsid w:val="00C87BB8"/>
    <w:rsid w:val="00C91BAA"/>
    <w:rsid w:val="00C92001"/>
    <w:rsid w:val="00C93DA9"/>
    <w:rsid w:val="00C9471F"/>
    <w:rsid w:val="00CA26B4"/>
    <w:rsid w:val="00CA3EC2"/>
    <w:rsid w:val="00CA6501"/>
    <w:rsid w:val="00CA7381"/>
    <w:rsid w:val="00CA75B9"/>
    <w:rsid w:val="00CA77C5"/>
    <w:rsid w:val="00CA780E"/>
    <w:rsid w:val="00CB2245"/>
    <w:rsid w:val="00CB438C"/>
    <w:rsid w:val="00CB5627"/>
    <w:rsid w:val="00CB5748"/>
    <w:rsid w:val="00CB7720"/>
    <w:rsid w:val="00CB7D7E"/>
    <w:rsid w:val="00CC1303"/>
    <w:rsid w:val="00CC19AC"/>
    <w:rsid w:val="00CC2AA2"/>
    <w:rsid w:val="00CC2F95"/>
    <w:rsid w:val="00CC4485"/>
    <w:rsid w:val="00CC6779"/>
    <w:rsid w:val="00CC6AB3"/>
    <w:rsid w:val="00CD1985"/>
    <w:rsid w:val="00CD1D14"/>
    <w:rsid w:val="00CD3FD6"/>
    <w:rsid w:val="00CD50B4"/>
    <w:rsid w:val="00CD56BC"/>
    <w:rsid w:val="00CD7D07"/>
    <w:rsid w:val="00CE02BF"/>
    <w:rsid w:val="00CE0417"/>
    <w:rsid w:val="00CE07EC"/>
    <w:rsid w:val="00CE1175"/>
    <w:rsid w:val="00CE1824"/>
    <w:rsid w:val="00CE2976"/>
    <w:rsid w:val="00CE36D8"/>
    <w:rsid w:val="00CE49DA"/>
    <w:rsid w:val="00CE4BF3"/>
    <w:rsid w:val="00CE602F"/>
    <w:rsid w:val="00CE641D"/>
    <w:rsid w:val="00CE65C2"/>
    <w:rsid w:val="00CE7BA4"/>
    <w:rsid w:val="00CF1B02"/>
    <w:rsid w:val="00CF2B47"/>
    <w:rsid w:val="00CF3009"/>
    <w:rsid w:val="00CF33E1"/>
    <w:rsid w:val="00CF587E"/>
    <w:rsid w:val="00CF6588"/>
    <w:rsid w:val="00D0109F"/>
    <w:rsid w:val="00D0134F"/>
    <w:rsid w:val="00D01E41"/>
    <w:rsid w:val="00D0483E"/>
    <w:rsid w:val="00D06A2D"/>
    <w:rsid w:val="00D06DF2"/>
    <w:rsid w:val="00D06FD8"/>
    <w:rsid w:val="00D07947"/>
    <w:rsid w:val="00D112EE"/>
    <w:rsid w:val="00D1252E"/>
    <w:rsid w:val="00D12B9F"/>
    <w:rsid w:val="00D1447F"/>
    <w:rsid w:val="00D16B7F"/>
    <w:rsid w:val="00D171FA"/>
    <w:rsid w:val="00D21DEB"/>
    <w:rsid w:val="00D23378"/>
    <w:rsid w:val="00D24360"/>
    <w:rsid w:val="00D25538"/>
    <w:rsid w:val="00D2685C"/>
    <w:rsid w:val="00D30362"/>
    <w:rsid w:val="00D35A90"/>
    <w:rsid w:val="00D37237"/>
    <w:rsid w:val="00D37B90"/>
    <w:rsid w:val="00D4268A"/>
    <w:rsid w:val="00D434F4"/>
    <w:rsid w:val="00D437E3"/>
    <w:rsid w:val="00D44F50"/>
    <w:rsid w:val="00D4591C"/>
    <w:rsid w:val="00D46258"/>
    <w:rsid w:val="00D466D1"/>
    <w:rsid w:val="00D46BAA"/>
    <w:rsid w:val="00D473A3"/>
    <w:rsid w:val="00D50073"/>
    <w:rsid w:val="00D50D79"/>
    <w:rsid w:val="00D52DDF"/>
    <w:rsid w:val="00D551C3"/>
    <w:rsid w:val="00D56739"/>
    <w:rsid w:val="00D56CFC"/>
    <w:rsid w:val="00D56D75"/>
    <w:rsid w:val="00D6048D"/>
    <w:rsid w:val="00D609D0"/>
    <w:rsid w:val="00D60A5F"/>
    <w:rsid w:val="00D60CCA"/>
    <w:rsid w:val="00D61F56"/>
    <w:rsid w:val="00D62D01"/>
    <w:rsid w:val="00D64872"/>
    <w:rsid w:val="00D653CC"/>
    <w:rsid w:val="00D66071"/>
    <w:rsid w:val="00D666C9"/>
    <w:rsid w:val="00D67974"/>
    <w:rsid w:val="00D67BA8"/>
    <w:rsid w:val="00D7055D"/>
    <w:rsid w:val="00D713EB"/>
    <w:rsid w:val="00D72302"/>
    <w:rsid w:val="00D7310A"/>
    <w:rsid w:val="00D7361F"/>
    <w:rsid w:val="00D74BB8"/>
    <w:rsid w:val="00D83AC7"/>
    <w:rsid w:val="00D84308"/>
    <w:rsid w:val="00D8636C"/>
    <w:rsid w:val="00D871AE"/>
    <w:rsid w:val="00D8780C"/>
    <w:rsid w:val="00D87E61"/>
    <w:rsid w:val="00D90169"/>
    <w:rsid w:val="00D90177"/>
    <w:rsid w:val="00D948E7"/>
    <w:rsid w:val="00D9515A"/>
    <w:rsid w:val="00D95C3A"/>
    <w:rsid w:val="00D97413"/>
    <w:rsid w:val="00D97595"/>
    <w:rsid w:val="00DA075D"/>
    <w:rsid w:val="00DA0996"/>
    <w:rsid w:val="00DA115E"/>
    <w:rsid w:val="00DA589E"/>
    <w:rsid w:val="00DA60AE"/>
    <w:rsid w:val="00DA634E"/>
    <w:rsid w:val="00DA69F1"/>
    <w:rsid w:val="00DA6B54"/>
    <w:rsid w:val="00DB0AC6"/>
    <w:rsid w:val="00DB1288"/>
    <w:rsid w:val="00DB1D39"/>
    <w:rsid w:val="00DB4B25"/>
    <w:rsid w:val="00DB5A4A"/>
    <w:rsid w:val="00DB6199"/>
    <w:rsid w:val="00DB69AA"/>
    <w:rsid w:val="00DB6C8D"/>
    <w:rsid w:val="00DB7F0F"/>
    <w:rsid w:val="00DB7F86"/>
    <w:rsid w:val="00DC07B8"/>
    <w:rsid w:val="00DC151B"/>
    <w:rsid w:val="00DC15F7"/>
    <w:rsid w:val="00DC1815"/>
    <w:rsid w:val="00DC1E25"/>
    <w:rsid w:val="00DC313F"/>
    <w:rsid w:val="00DC3518"/>
    <w:rsid w:val="00DC3587"/>
    <w:rsid w:val="00DC3716"/>
    <w:rsid w:val="00DC377A"/>
    <w:rsid w:val="00DC3E7F"/>
    <w:rsid w:val="00DC478A"/>
    <w:rsid w:val="00DC577C"/>
    <w:rsid w:val="00DC5DB7"/>
    <w:rsid w:val="00DC76F2"/>
    <w:rsid w:val="00DC7A6B"/>
    <w:rsid w:val="00DD01A2"/>
    <w:rsid w:val="00DD0B2A"/>
    <w:rsid w:val="00DD0F78"/>
    <w:rsid w:val="00DD190B"/>
    <w:rsid w:val="00DD195C"/>
    <w:rsid w:val="00DD1A5A"/>
    <w:rsid w:val="00DD236E"/>
    <w:rsid w:val="00DD2B71"/>
    <w:rsid w:val="00DD2C08"/>
    <w:rsid w:val="00DD3B50"/>
    <w:rsid w:val="00DD402D"/>
    <w:rsid w:val="00DD5F2F"/>
    <w:rsid w:val="00DD614D"/>
    <w:rsid w:val="00DD6D91"/>
    <w:rsid w:val="00DD7A32"/>
    <w:rsid w:val="00DE0D6F"/>
    <w:rsid w:val="00DE12D4"/>
    <w:rsid w:val="00DE1B7A"/>
    <w:rsid w:val="00DE2CD8"/>
    <w:rsid w:val="00DE5A11"/>
    <w:rsid w:val="00DE6143"/>
    <w:rsid w:val="00DE6742"/>
    <w:rsid w:val="00DF0315"/>
    <w:rsid w:val="00DF0425"/>
    <w:rsid w:val="00DF22D9"/>
    <w:rsid w:val="00DF2ED9"/>
    <w:rsid w:val="00DF30D0"/>
    <w:rsid w:val="00DF450C"/>
    <w:rsid w:val="00DF4B26"/>
    <w:rsid w:val="00DF51EC"/>
    <w:rsid w:val="00DF5486"/>
    <w:rsid w:val="00DF67AA"/>
    <w:rsid w:val="00DF6F63"/>
    <w:rsid w:val="00DF7FF6"/>
    <w:rsid w:val="00E00323"/>
    <w:rsid w:val="00E01BB7"/>
    <w:rsid w:val="00E02D10"/>
    <w:rsid w:val="00E030DD"/>
    <w:rsid w:val="00E0377D"/>
    <w:rsid w:val="00E039F2"/>
    <w:rsid w:val="00E0411E"/>
    <w:rsid w:val="00E04927"/>
    <w:rsid w:val="00E04D2E"/>
    <w:rsid w:val="00E061D8"/>
    <w:rsid w:val="00E0648B"/>
    <w:rsid w:val="00E06B42"/>
    <w:rsid w:val="00E07D89"/>
    <w:rsid w:val="00E1207A"/>
    <w:rsid w:val="00E12099"/>
    <w:rsid w:val="00E13188"/>
    <w:rsid w:val="00E1359E"/>
    <w:rsid w:val="00E1500A"/>
    <w:rsid w:val="00E15A17"/>
    <w:rsid w:val="00E16A79"/>
    <w:rsid w:val="00E16A97"/>
    <w:rsid w:val="00E16C22"/>
    <w:rsid w:val="00E23B0C"/>
    <w:rsid w:val="00E267CE"/>
    <w:rsid w:val="00E30ABD"/>
    <w:rsid w:val="00E314B8"/>
    <w:rsid w:val="00E35990"/>
    <w:rsid w:val="00E36C47"/>
    <w:rsid w:val="00E37573"/>
    <w:rsid w:val="00E37AB1"/>
    <w:rsid w:val="00E37AC5"/>
    <w:rsid w:val="00E37B22"/>
    <w:rsid w:val="00E40C9F"/>
    <w:rsid w:val="00E4217E"/>
    <w:rsid w:val="00E42E13"/>
    <w:rsid w:val="00E444EC"/>
    <w:rsid w:val="00E50403"/>
    <w:rsid w:val="00E515AA"/>
    <w:rsid w:val="00E527D4"/>
    <w:rsid w:val="00E5501B"/>
    <w:rsid w:val="00E5623B"/>
    <w:rsid w:val="00E56292"/>
    <w:rsid w:val="00E566CB"/>
    <w:rsid w:val="00E56EEC"/>
    <w:rsid w:val="00E5756E"/>
    <w:rsid w:val="00E57DDC"/>
    <w:rsid w:val="00E60F25"/>
    <w:rsid w:val="00E61E74"/>
    <w:rsid w:val="00E637B1"/>
    <w:rsid w:val="00E63D0C"/>
    <w:rsid w:val="00E64B77"/>
    <w:rsid w:val="00E700ED"/>
    <w:rsid w:val="00E70D8D"/>
    <w:rsid w:val="00E71F4E"/>
    <w:rsid w:val="00E72881"/>
    <w:rsid w:val="00E73648"/>
    <w:rsid w:val="00E739ED"/>
    <w:rsid w:val="00E73A05"/>
    <w:rsid w:val="00E742E2"/>
    <w:rsid w:val="00E77766"/>
    <w:rsid w:val="00E77BC3"/>
    <w:rsid w:val="00E800B1"/>
    <w:rsid w:val="00E82524"/>
    <w:rsid w:val="00E8258B"/>
    <w:rsid w:val="00E83EC4"/>
    <w:rsid w:val="00E840CB"/>
    <w:rsid w:val="00E84E5C"/>
    <w:rsid w:val="00E918AF"/>
    <w:rsid w:val="00E926B5"/>
    <w:rsid w:val="00E94BE0"/>
    <w:rsid w:val="00E96D80"/>
    <w:rsid w:val="00EA095E"/>
    <w:rsid w:val="00EA170F"/>
    <w:rsid w:val="00EA1C50"/>
    <w:rsid w:val="00EA2BB5"/>
    <w:rsid w:val="00EA3013"/>
    <w:rsid w:val="00EA3E7E"/>
    <w:rsid w:val="00EA4EA3"/>
    <w:rsid w:val="00EA5214"/>
    <w:rsid w:val="00EA7DB4"/>
    <w:rsid w:val="00EA7DCA"/>
    <w:rsid w:val="00EB146A"/>
    <w:rsid w:val="00EB1C2E"/>
    <w:rsid w:val="00EB2BFD"/>
    <w:rsid w:val="00EB4192"/>
    <w:rsid w:val="00EB65F0"/>
    <w:rsid w:val="00EB77AB"/>
    <w:rsid w:val="00EB780A"/>
    <w:rsid w:val="00EC0380"/>
    <w:rsid w:val="00EC0499"/>
    <w:rsid w:val="00EC09FB"/>
    <w:rsid w:val="00EC0A06"/>
    <w:rsid w:val="00EC0E75"/>
    <w:rsid w:val="00EC102C"/>
    <w:rsid w:val="00EC1198"/>
    <w:rsid w:val="00EC208D"/>
    <w:rsid w:val="00EC2CCB"/>
    <w:rsid w:val="00EC389D"/>
    <w:rsid w:val="00ED0D32"/>
    <w:rsid w:val="00ED29B3"/>
    <w:rsid w:val="00ED39A2"/>
    <w:rsid w:val="00ED5740"/>
    <w:rsid w:val="00ED74DF"/>
    <w:rsid w:val="00EE13A0"/>
    <w:rsid w:val="00EE2BD8"/>
    <w:rsid w:val="00EE3022"/>
    <w:rsid w:val="00EE7A7E"/>
    <w:rsid w:val="00EF0C1F"/>
    <w:rsid w:val="00EF15CB"/>
    <w:rsid w:val="00EF19B7"/>
    <w:rsid w:val="00EF389C"/>
    <w:rsid w:val="00EF5489"/>
    <w:rsid w:val="00EF72CE"/>
    <w:rsid w:val="00F01DD3"/>
    <w:rsid w:val="00F0296F"/>
    <w:rsid w:val="00F031D6"/>
    <w:rsid w:val="00F03BC4"/>
    <w:rsid w:val="00F03EF5"/>
    <w:rsid w:val="00F0442E"/>
    <w:rsid w:val="00F04BF9"/>
    <w:rsid w:val="00F05381"/>
    <w:rsid w:val="00F0768B"/>
    <w:rsid w:val="00F076E1"/>
    <w:rsid w:val="00F07759"/>
    <w:rsid w:val="00F1029E"/>
    <w:rsid w:val="00F128BD"/>
    <w:rsid w:val="00F12C76"/>
    <w:rsid w:val="00F12D23"/>
    <w:rsid w:val="00F12EB1"/>
    <w:rsid w:val="00F13F7A"/>
    <w:rsid w:val="00F149C2"/>
    <w:rsid w:val="00F14B0E"/>
    <w:rsid w:val="00F15291"/>
    <w:rsid w:val="00F15D78"/>
    <w:rsid w:val="00F16E27"/>
    <w:rsid w:val="00F21027"/>
    <w:rsid w:val="00F21B50"/>
    <w:rsid w:val="00F21BA3"/>
    <w:rsid w:val="00F21F71"/>
    <w:rsid w:val="00F22EDE"/>
    <w:rsid w:val="00F2496B"/>
    <w:rsid w:val="00F26524"/>
    <w:rsid w:val="00F266CC"/>
    <w:rsid w:val="00F27067"/>
    <w:rsid w:val="00F302C6"/>
    <w:rsid w:val="00F303FB"/>
    <w:rsid w:val="00F30C85"/>
    <w:rsid w:val="00F30F6F"/>
    <w:rsid w:val="00F3223B"/>
    <w:rsid w:val="00F323BC"/>
    <w:rsid w:val="00F33AD2"/>
    <w:rsid w:val="00F33FB6"/>
    <w:rsid w:val="00F35744"/>
    <w:rsid w:val="00F40EA0"/>
    <w:rsid w:val="00F422E3"/>
    <w:rsid w:val="00F42431"/>
    <w:rsid w:val="00F44380"/>
    <w:rsid w:val="00F45982"/>
    <w:rsid w:val="00F468B1"/>
    <w:rsid w:val="00F47BD4"/>
    <w:rsid w:val="00F47E5B"/>
    <w:rsid w:val="00F50173"/>
    <w:rsid w:val="00F508FC"/>
    <w:rsid w:val="00F5200F"/>
    <w:rsid w:val="00F557BA"/>
    <w:rsid w:val="00F55EEA"/>
    <w:rsid w:val="00F56362"/>
    <w:rsid w:val="00F5674D"/>
    <w:rsid w:val="00F57955"/>
    <w:rsid w:val="00F615CE"/>
    <w:rsid w:val="00F619FA"/>
    <w:rsid w:val="00F61C09"/>
    <w:rsid w:val="00F62CCD"/>
    <w:rsid w:val="00F62DD3"/>
    <w:rsid w:val="00F64091"/>
    <w:rsid w:val="00F644CD"/>
    <w:rsid w:val="00F64FB6"/>
    <w:rsid w:val="00F65EE0"/>
    <w:rsid w:val="00F663BC"/>
    <w:rsid w:val="00F67FAC"/>
    <w:rsid w:val="00F70FAE"/>
    <w:rsid w:val="00F7201E"/>
    <w:rsid w:val="00F722CD"/>
    <w:rsid w:val="00F72A2A"/>
    <w:rsid w:val="00F74043"/>
    <w:rsid w:val="00F751DC"/>
    <w:rsid w:val="00F75395"/>
    <w:rsid w:val="00F75747"/>
    <w:rsid w:val="00F76308"/>
    <w:rsid w:val="00F77B45"/>
    <w:rsid w:val="00F82054"/>
    <w:rsid w:val="00F822D5"/>
    <w:rsid w:val="00F83CA2"/>
    <w:rsid w:val="00F842ED"/>
    <w:rsid w:val="00F84AB6"/>
    <w:rsid w:val="00F8515E"/>
    <w:rsid w:val="00F851E0"/>
    <w:rsid w:val="00F854FC"/>
    <w:rsid w:val="00F85781"/>
    <w:rsid w:val="00F85931"/>
    <w:rsid w:val="00F86111"/>
    <w:rsid w:val="00F86D64"/>
    <w:rsid w:val="00F8788E"/>
    <w:rsid w:val="00F900DE"/>
    <w:rsid w:val="00F91604"/>
    <w:rsid w:val="00F918B5"/>
    <w:rsid w:val="00F92BEE"/>
    <w:rsid w:val="00F93D1E"/>
    <w:rsid w:val="00F94988"/>
    <w:rsid w:val="00F956A2"/>
    <w:rsid w:val="00F95A7B"/>
    <w:rsid w:val="00F96F4F"/>
    <w:rsid w:val="00F97BE7"/>
    <w:rsid w:val="00FA06A0"/>
    <w:rsid w:val="00FA0968"/>
    <w:rsid w:val="00FA10C2"/>
    <w:rsid w:val="00FA41B7"/>
    <w:rsid w:val="00FA684D"/>
    <w:rsid w:val="00FA70DC"/>
    <w:rsid w:val="00FA7A73"/>
    <w:rsid w:val="00FA7C16"/>
    <w:rsid w:val="00FB07E2"/>
    <w:rsid w:val="00FB0822"/>
    <w:rsid w:val="00FB0EA9"/>
    <w:rsid w:val="00FB14A7"/>
    <w:rsid w:val="00FB1888"/>
    <w:rsid w:val="00FB1BC7"/>
    <w:rsid w:val="00FB2995"/>
    <w:rsid w:val="00FB3CCB"/>
    <w:rsid w:val="00FB4903"/>
    <w:rsid w:val="00FB579E"/>
    <w:rsid w:val="00FB7988"/>
    <w:rsid w:val="00FB7ECD"/>
    <w:rsid w:val="00FC0201"/>
    <w:rsid w:val="00FC2072"/>
    <w:rsid w:val="00FC3A9C"/>
    <w:rsid w:val="00FD0A38"/>
    <w:rsid w:val="00FD10CC"/>
    <w:rsid w:val="00FD14C1"/>
    <w:rsid w:val="00FD2431"/>
    <w:rsid w:val="00FD2E28"/>
    <w:rsid w:val="00FD3E56"/>
    <w:rsid w:val="00FD49E9"/>
    <w:rsid w:val="00FD597E"/>
    <w:rsid w:val="00FE272C"/>
    <w:rsid w:val="00FE2C87"/>
    <w:rsid w:val="00FE2F44"/>
    <w:rsid w:val="00FE338F"/>
    <w:rsid w:val="00FE3468"/>
    <w:rsid w:val="00FE3C6D"/>
    <w:rsid w:val="00FE4C73"/>
    <w:rsid w:val="00FE4DBE"/>
    <w:rsid w:val="00FE78A9"/>
    <w:rsid w:val="00FF0E9A"/>
    <w:rsid w:val="00FF1C08"/>
    <w:rsid w:val="00FF46EF"/>
    <w:rsid w:val="00FF4C0C"/>
    <w:rsid w:val="00FF546B"/>
    <w:rsid w:val="00FF5558"/>
    <w:rsid w:val="00FF65E2"/>
    <w:rsid w:val="00FF7AE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ADD4B"/>
  <w15:docId w15:val="{8AF59923-4FAA-4305-B9B1-F81DB236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75B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F8515E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B4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F55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6">
    <w:name w:val="heading 6"/>
    <w:basedOn w:val="Normal"/>
    <w:next w:val="Normal"/>
    <w:qFormat/>
    <w:rsid w:val="00F0768B"/>
    <w:pPr>
      <w:keepNext/>
      <w:numPr>
        <w:ilvl w:val="5"/>
        <w:numId w:val="1"/>
      </w:numPr>
      <w:suppressAutoHyphens/>
      <w:spacing w:line="360" w:lineRule="auto"/>
      <w:jc w:val="both"/>
      <w:outlineLvl w:val="5"/>
    </w:pPr>
    <w:rPr>
      <w:i/>
      <w:u w:val="single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0768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F0768B"/>
    <w:pPr>
      <w:tabs>
        <w:tab w:val="center" w:pos="4419"/>
        <w:tab w:val="right" w:pos="8838"/>
      </w:tabs>
    </w:pPr>
  </w:style>
  <w:style w:type="paragraph" w:styleId="Lista">
    <w:name w:val="List"/>
    <w:basedOn w:val="Corpodetexto"/>
    <w:rsid w:val="00F0768B"/>
    <w:pPr>
      <w:suppressAutoHyphens/>
    </w:pPr>
    <w:rPr>
      <w:lang w:eastAsia="ar-SA"/>
    </w:rPr>
  </w:style>
  <w:style w:type="paragraph" w:customStyle="1" w:styleId="WW-TableContents">
    <w:name w:val="WW-Table Contents"/>
    <w:basedOn w:val="Corpodetexto"/>
    <w:rsid w:val="00F0768B"/>
    <w:pPr>
      <w:suppressLineNumbers/>
      <w:suppressAutoHyphens/>
    </w:pPr>
    <w:rPr>
      <w:lang w:eastAsia="ar-SA"/>
    </w:rPr>
  </w:style>
  <w:style w:type="paragraph" w:customStyle="1" w:styleId="WW-TableHeading">
    <w:name w:val="WW-Table Heading"/>
    <w:basedOn w:val="WW-TableContents"/>
    <w:rsid w:val="00F0768B"/>
    <w:pPr>
      <w:jc w:val="center"/>
    </w:pPr>
    <w:rPr>
      <w:b/>
      <w:bCs/>
      <w:i/>
      <w:iCs/>
    </w:rPr>
  </w:style>
  <w:style w:type="paragraph" w:styleId="Corpodetexto">
    <w:name w:val="Body Text"/>
    <w:basedOn w:val="Normal"/>
    <w:rsid w:val="00F0768B"/>
    <w:pPr>
      <w:spacing w:after="120"/>
    </w:pPr>
  </w:style>
  <w:style w:type="paragraph" w:styleId="Recuodecorpodetexto">
    <w:name w:val="Body Text Indent"/>
    <w:basedOn w:val="Normal"/>
    <w:rsid w:val="00F0768B"/>
    <w:pPr>
      <w:ind w:left="720"/>
    </w:pPr>
  </w:style>
  <w:style w:type="paragraph" w:styleId="Ttulo">
    <w:name w:val="Title"/>
    <w:basedOn w:val="Normal"/>
    <w:qFormat/>
    <w:rsid w:val="0044497B"/>
    <w:pPr>
      <w:spacing w:line="360" w:lineRule="auto"/>
      <w:jc w:val="center"/>
    </w:pPr>
    <w:rPr>
      <w:sz w:val="24"/>
    </w:rPr>
  </w:style>
  <w:style w:type="paragraph" w:styleId="Textodebalo">
    <w:name w:val="Balloon Text"/>
    <w:basedOn w:val="Normal"/>
    <w:link w:val="TextodebaloChar"/>
    <w:rsid w:val="00E0648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0648B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94E20"/>
    <w:pPr>
      <w:spacing w:before="100" w:beforeAutospacing="1" w:after="119"/>
    </w:pPr>
    <w:rPr>
      <w:sz w:val="24"/>
      <w:szCs w:val="24"/>
    </w:rPr>
  </w:style>
  <w:style w:type="paragraph" w:styleId="NormalWeb">
    <w:name w:val="Normal (Web)"/>
    <w:basedOn w:val="Normal"/>
    <w:uiPriority w:val="99"/>
    <w:rsid w:val="00647A74"/>
    <w:pPr>
      <w:spacing w:before="100" w:beforeAutospacing="1" w:after="119"/>
    </w:pPr>
    <w:rPr>
      <w:sz w:val="24"/>
      <w:szCs w:val="24"/>
    </w:rPr>
  </w:style>
  <w:style w:type="character" w:customStyle="1" w:styleId="o-ahd">
    <w:name w:val="o-ahd"/>
    <w:basedOn w:val="Fontepargpadro"/>
    <w:rsid w:val="00821EAF"/>
  </w:style>
  <w:style w:type="character" w:styleId="Hyperlink">
    <w:name w:val="Hyperlink"/>
    <w:basedOn w:val="Fontepargpadro"/>
    <w:uiPriority w:val="99"/>
    <w:rsid w:val="008A63C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F4DA7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unhideWhenUsed/>
    <w:rsid w:val="0026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09C1"/>
    <w:rPr>
      <w:rFonts w:ascii="Courier New" w:hAnsi="Courier New" w:cs="Courier New"/>
    </w:rPr>
  </w:style>
  <w:style w:type="table" w:styleId="Tabelacomgrade">
    <w:name w:val="Table Grid"/>
    <w:basedOn w:val="Tabelanormal"/>
    <w:uiPriority w:val="39"/>
    <w:rsid w:val="00F4598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C1288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C1288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e">
    <w:name w:val="Emphasis"/>
    <w:basedOn w:val="Fontepargpadro"/>
    <w:qFormat/>
    <w:rsid w:val="00B823D3"/>
    <w:rPr>
      <w:i/>
      <w:iCs/>
    </w:rPr>
  </w:style>
  <w:style w:type="character" w:styleId="Forte">
    <w:name w:val="Strong"/>
    <w:basedOn w:val="Fontepargpadro"/>
    <w:uiPriority w:val="22"/>
    <w:qFormat/>
    <w:rsid w:val="00B823D3"/>
    <w:rPr>
      <w:b/>
      <w:bCs/>
    </w:rPr>
  </w:style>
  <w:style w:type="character" w:customStyle="1" w:styleId="apple-converted-space">
    <w:name w:val="apple-converted-space"/>
    <w:basedOn w:val="Fontepargpadro"/>
    <w:rsid w:val="00613F32"/>
  </w:style>
  <w:style w:type="paragraph" w:styleId="SemEspaamento">
    <w:name w:val="No Spacing"/>
    <w:link w:val="SemEspaamentoChar"/>
    <w:uiPriority w:val="1"/>
    <w:qFormat/>
    <w:rsid w:val="00433603"/>
    <w:rPr>
      <w:rFonts w:ascii="Calibri" w:eastAsia="Calibri" w:hAnsi="Calibri"/>
      <w:sz w:val="22"/>
      <w:szCs w:val="22"/>
      <w:lang w:eastAsia="en-US"/>
    </w:rPr>
  </w:style>
  <w:style w:type="table" w:customStyle="1" w:styleId="TabeladeGrade4-nfase11">
    <w:name w:val="Tabela de Grade 4 - Ênfase 11"/>
    <w:basedOn w:val="Tabelanormal"/>
    <w:uiPriority w:val="49"/>
    <w:rsid w:val="00A4279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4A73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E01BB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AE2290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4D5A7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4D5A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D5A73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D5A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D5A73"/>
    <w:rPr>
      <w:rFonts w:ascii="Calibri" w:eastAsia="Calibri" w:hAnsi="Calibri"/>
      <w:b/>
      <w:bCs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13F79"/>
    <w:rPr>
      <w:rFonts w:ascii="Calibri" w:eastAsia="Calibri" w:hAnsi="Calibri"/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rsid w:val="00F8515E"/>
    <w:rPr>
      <w:rFonts w:ascii="Century Gothic" w:eastAsiaTheme="majorEastAsia" w:hAnsi="Century Gothic" w:cstheme="majorBidi"/>
      <w:b/>
      <w:bCs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7BB5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207BB5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7BB5"/>
    <w:pPr>
      <w:spacing w:after="100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7BB5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customStyle="1" w:styleId="CabealhoChar">
    <w:name w:val="Cabeçalho Char"/>
    <w:basedOn w:val="Fontepargpadro"/>
    <w:link w:val="Cabealho"/>
    <w:rsid w:val="007D5730"/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D5730"/>
    <w:rPr>
      <w:rFonts w:ascii="Calibri" w:eastAsia="Calibri" w:hAnsi="Calibri"/>
      <w:sz w:val="22"/>
      <w:szCs w:val="22"/>
      <w:lang w:eastAsia="en-US"/>
    </w:rPr>
  </w:style>
  <w:style w:type="numbering" w:customStyle="1" w:styleId="Estilo1">
    <w:name w:val="Estilo1"/>
    <w:uiPriority w:val="99"/>
    <w:rsid w:val="00E36C47"/>
    <w:pPr>
      <w:numPr>
        <w:numId w:val="24"/>
      </w:numPr>
    </w:pPr>
  </w:style>
  <w:style w:type="character" w:customStyle="1" w:styleId="Ttulo3Char">
    <w:name w:val="Título 3 Char"/>
    <w:basedOn w:val="Fontepargpadro"/>
    <w:link w:val="Ttulo3"/>
    <w:rsid w:val="00F55E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semiHidden/>
    <w:rsid w:val="003B466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Nmerodepgina">
    <w:name w:val="page number"/>
    <w:basedOn w:val="Fontepargpadro"/>
    <w:uiPriority w:val="99"/>
    <w:unhideWhenUsed/>
    <w:rsid w:val="00D171FA"/>
  </w:style>
  <w:style w:type="character" w:styleId="TextodoEspaoReservado">
    <w:name w:val="Placeholder Text"/>
    <w:basedOn w:val="Fontepargpadro"/>
    <w:uiPriority w:val="99"/>
    <w:semiHidden/>
    <w:rsid w:val="00047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49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1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85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52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796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27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9227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1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44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442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43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78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04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5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46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3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72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8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7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7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86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21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524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66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06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7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3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93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\Desktop\MBA\Template%20Gu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DSMP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6D82FF-766D-4B03-BAF9-C40DA6F0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Guia.dotx</Template>
  <TotalTime>30</TotalTime>
  <Pages>9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Templates para Documentação de Processo</vt:lpstr>
    </vt:vector>
  </TitlesOfParts>
  <Company>Síntese Consultores Associados Ltda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 para Documentação de Processo</dc:title>
  <dc:creator>Giovana Gois</dc:creator>
  <cp:lastModifiedBy>Giovana Gois</cp:lastModifiedBy>
  <cp:revision>4</cp:revision>
  <cp:lastPrinted>2018-10-16T13:32:00Z</cp:lastPrinted>
  <dcterms:created xsi:type="dcterms:W3CDTF">2018-10-16T12:59:00Z</dcterms:created>
  <dcterms:modified xsi:type="dcterms:W3CDTF">2018-10-16T13:32:00Z</dcterms:modified>
</cp:coreProperties>
</file>